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1D4D7EC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8FE3760" w14:textId="55EE4E00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48B73D5" wp14:editId="514B4C7A">
                      <wp:extent cx="2122805" cy="2150944"/>
                      <wp:effectExtent l="19050" t="19050" r="29845" b="40005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50944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FF714B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  <w:p w14:paraId="50C1C08E" w14:textId="77777777" w:rsidR="002778AF" w:rsidRDefault="002778A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48B73D5" id="Óvalo 2" o:spid="_x0000_s1026" style="width:167.15pt;height:16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7AFF714B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  <w:p w14:paraId="50C1C08E" w14:textId="77777777" w:rsidR="002778AF" w:rsidRDefault="002778AF"/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B9F21C3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2DEFF0B" w14:textId="17441334" w:rsidR="001B2ABD" w:rsidRPr="00A877C0" w:rsidRDefault="00AD061E" w:rsidP="001B2ABD">
            <w:pPr>
              <w:pStyle w:val="Ttulo"/>
              <w:rPr>
                <w:sz w:val="80"/>
                <w:szCs w:val="80"/>
              </w:rPr>
            </w:pPr>
            <w:r w:rsidRPr="00A877C0">
              <w:rPr>
                <w:sz w:val="80"/>
                <w:szCs w:val="80"/>
              </w:rPr>
              <w:t xml:space="preserve">Leonardo González </w:t>
            </w:r>
            <w:proofErr w:type="spellStart"/>
            <w:r w:rsidRPr="00A877C0">
              <w:rPr>
                <w:sz w:val="80"/>
                <w:szCs w:val="80"/>
              </w:rPr>
              <w:t>González</w:t>
            </w:r>
            <w:proofErr w:type="spellEnd"/>
            <w:r w:rsidRPr="00A877C0">
              <w:rPr>
                <w:sz w:val="80"/>
                <w:szCs w:val="80"/>
              </w:rPr>
              <w:t xml:space="preserve"> </w:t>
            </w:r>
          </w:p>
          <w:p w14:paraId="1FEB3498" w14:textId="38D56A27" w:rsidR="001B2ABD" w:rsidRPr="0059649E" w:rsidRDefault="00A877C0" w:rsidP="001B2ABD">
            <w:pPr>
              <w:pStyle w:val="Subttulo"/>
            </w:pPr>
            <w:r>
              <w:rPr>
                <w:spacing w:val="0"/>
                <w:w w:val="47"/>
              </w:rPr>
              <w:t>Ing. en Ciencias Informáticas</w:t>
            </w:r>
            <w:r>
              <w:rPr>
                <w:spacing w:val="26"/>
                <w:w w:val="47"/>
              </w:rPr>
              <w:t xml:space="preserve"> </w:t>
            </w:r>
          </w:p>
        </w:tc>
      </w:tr>
      <w:tr w:rsidR="001B2ABD" w:rsidRPr="0059649E" w14:paraId="3FA352E0" w14:textId="77777777" w:rsidTr="001B2ABD">
        <w:tc>
          <w:tcPr>
            <w:tcW w:w="3600" w:type="dxa"/>
          </w:tcPr>
          <w:p w14:paraId="4104ECFC" w14:textId="23FF8C61" w:rsidR="001B2ABD" w:rsidRDefault="001B2ABD" w:rsidP="00036450">
            <w:pPr>
              <w:pStyle w:val="Ttulo3"/>
            </w:pPr>
          </w:p>
          <w:p w14:paraId="3F037377" w14:textId="1C1BF3A8" w:rsidR="00AD061E" w:rsidRDefault="00AD061E" w:rsidP="00AD061E">
            <w:pPr>
              <w:pStyle w:val="Ttulo3"/>
              <w:rPr>
                <w:rFonts w:eastAsiaTheme="minorEastAsia" w:cstheme="minorBidi"/>
                <w:color w:val="auto"/>
                <w:sz w:val="18"/>
                <w:szCs w:val="22"/>
              </w:rPr>
            </w:pPr>
            <w:r>
              <w:t>Perfil</w:t>
            </w:r>
          </w:p>
          <w:p w14:paraId="21C04DF3" w14:textId="33969E04" w:rsidR="00036450" w:rsidRDefault="00AD061E" w:rsidP="00AD061E">
            <w:pPr>
              <w:jc w:val="both"/>
              <w:rPr>
                <w:rFonts w:asciiTheme="majorHAnsi" w:hAnsiTheme="majorHAnsi"/>
                <w:color w:val="3D4042"/>
                <w:shd w:val="clear" w:color="auto" w:fill="F0F3F5"/>
              </w:rPr>
            </w:pPr>
            <w:r w:rsidRPr="00AD061E">
              <w:rPr>
                <w:rFonts w:asciiTheme="majorHAnsi" w:hAnsiTheme="majorHAnsi"/>
                <w:color w:val="3D4042"/>
                <w:shd w:val="clear" w:color="auto" w:fill="F0F3F5"/>
              </w:rPr>
              <w:t xml:space="preserve">Motivado, apto para el trabajo en equipo y con fuertes habilidades organizativas e interpersonales. Con experiencia previa en la realización de sistemas informáticos, diseño de bases de datos, así como desarrollo </w:t>
            </w:r>
            <w:proofErr w:type="spellStart"/>
            <w:r w:rsidRPr="00AD061E">
              <w:rPr>
                <w:rFonts w:asciiTheme="majorHAnsi" w:hAnsiTheme="majorHAnsi"/>
                <w:color w:val="3D4042"/>
                <w:shd w:val="clear" w:color="auto" w:fill="F0F3F5"/>
              </w:rPr>
              <w:t>front</w:t>
            </w:r>
            <w:proofErr w:type="spellEnd"/>
            <w:r w:rsidRPr="00AD061E">
              <w:rPr>
                <w:rFonts w:asciiTheme="majorHAnsi" w:hAnsiTheme="majorHAnsi"/>
                <w:color w:val="3D4042"/>
                <w:shd w:val="clear" w:color="auto" w:fill="F0F3F5"/>
              </w:rPr>
              <w:t xml:space="preserve"> </w:t>
            </w:r>
            <w:proofErr w:type="spellStart"/>
            <w:r w:rsidRPr="00AD061E">
              <w:rPr>
                <w:rFonts w:asciiTheme="majorHAnsi" w:hAnsiTheme="majorHAnsi"/>
                <w:color w:val="3D4042"/>
                <w:shd w:val="clear" w:color="auto" w:fill="F0F3F5"/>
              </w:rPr>
              <w:t>end</w:t>
            </w:r>
            <w:proofErr w:type="spellEnd"/>
            <w:r w:rsidRPr="00AD061E">
              <w:rPr>
                <w:rFonts w:asciiTheme="majorHAnsi" w:hAnsiTheme="majorHAnsi"/>
                <w:color w:val="3D4042"/>
                <w:shd w:val="clear" w:color="auto" w:fill="F0F3F5"/>
              </w:rPr>
              <w:t xml:space="preserve"> y back </w:t>
            </w:r>
            <w:proofErr w:type="spellStart"/>
            <w:r w:rsidRPr="00AD061E">
              <w:rPr>
                <w:rFonts w:asciiTheme="majorHAnsi" w:hAnsiTheme="majorHAnsi"/>
                <w:color w:val="3D4042"/>
                <w:shd w:val="clear" w:color="auto" w:fill="F0F3F5"/>
              </w:rPr>
              <w:t>end</w:t>
            </w:r>
            <w:proofErr w:type="spellEnd"/>
            <w:r w:rsidRPr="00AD061E">
              <w:rPr>
                <w:rFonts w:asciiTheme="majorHAnsi" w:hAnsiTheme="majorHAnsi"/>
                <w:color w:val="3D4042"/>
                <w:shd w:val="clear" w:color="auto" w:fill="F0F3F5"/>
              </w:rPr>
              <w:t>.</w:t>
            </w:r>
          </w:p>
          <w:p w14:paraId="1D4400CF" w14:textId="77777777" w:rsidR="00AD061E" w:rsidRPr="00AD061E" w:rsidRDefault="00AD061E" w:rsidP="00AD061E">
            <w:pPr>
              <w:jc w:val="both"/>
              <w:rPr>
                <w:rFonts w:asciiTheme="majorHAnsi" w:hAnsiTheme="majorHAnsi"/>
              </w:rPr>
            </w:pPr>
          </w:p>
          <w:p w14:paraId="697B33C0" w14:textId="77777777" w:rsidR="00036450" w:rsidRDefault="00036450" w:rsidP="00036450"/>
          <w:p w14:paraId="683E9C6B" w14:textId="77777777" w:rsidR="00AD061E" w:rsidRPr="0059649E" w:rsidRDefault="00AD061E" w:rsidP="00036450"/>
          <w:sdt>
            <w:sdtPr>
              <w:id w:val="-1954003311"/>
              <w:placeholder>
                <w:docPart w:val="F29E2D51F808496EB7DE2BB0444F8C68"/>
              </w:placeholder>
              <w:temporary/>
              <w:showingPlcHdr/>
              <w15:appearance w15:val="hidden"/>
            </w:sdtPr>
            <w:sdtContent>
              <w:p w14:paraId="367D29BD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AFAFDA425FA9447A8E593DDDAED845CE"/>
              </w:placeholder>
              <w:temporary/>
              <w:showingPlcHdr/>
              <w15:appearance w15:val="hidden"/>
            </w:sdtPr>
            <w:sdtContent>
              <w:p w14:paraId="7AB6FB18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58CBB3D7" w14:textId="04BAF05C" w:rsidR="004D3011" w:rsidRPr="0059649E" w:rsidRDefault="00AD061E" w:rsidP="004D3011">
            <w:r>
              <w:t>+53 53654513</w:t>
            </w:r>
          </w:p>
          <w:p w14:paraId="428D53AF" w14:textId="77777777" w:rsidR="004D3011" w:rsidRPr="0059649E" w:rsidRDefault="004D3011" w:rsidP="004D3011"/>
          <w:sdt>
            <w:sdtPr>
              <w:id w:val="-240260293"/>
              <w:placeholder>
                <w:docPart w:val="FEE67738F8804BB9A589580EA42416C9"/>
              </w:placeholder>
              <w:temporary/>
              <w:showingPlcHdr/>
              <w15:appearance w15:val="hidden"/>
            </w:sdtPr>
            <w:sdtContent>
              <w:p w14:paraId="42D026EF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467267CE" w14:textId="4B116F97" w:rsidR="00036450" w:rsidRDefault="00000000" w:rsidP="004D3011">
            <w:pPr>
              <w:rPr>
                <w:color w:val="B85A22" w:themeColor="accent2" w:themeShade="BF"/>
                <w:szCs w:val="18"/>
                <w:u w:val="single"/>
              </w:rPr>
            </w:pPr>
            <w:hyperlink r:id="rId11" w:history="1">
              <w:r w:rsidR="00AD061E" w:rsidRPr="00112B92">
                <w:rPr>
                  <w:rStyle w:val="Hipervnculo"/>
                </w:rPr>
                <w:t>l</w:t>
              </w:r>
              <w:r w:rsidR="00AD061E" w:rsidRPr="00112B92">
                <w:rPr>
                  <w:rStyle w:val="Hipervnculo"/>
                  <w:szCs w:val="18"/>
                </w:rPr>
                <w:t>eonardglez12485@gmail.com</w:t>
              </w:r>
            </w:hyperlink>
          </w:p>
          <w:p w14:paraId="17FE5681" w14:textId="77777777" w:rsidR="00AD061E" w:rsidRDefault="00AD061E" w:rsidP="004D3011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65AB473A" w14:textId="77777777" w:rsidR="00AD061E" w:rsidRPr="009A09AC" w:rsidRDefault="00AD061E" w:rsidP="004D3011">
            <w:pPr>
              <w:rPr>
                <w:rStyle w:val="Hipervnculo"/>
                <w:szCs w:val="18"/>
              </w:rPr>
            </w:pPr>
          </w:p>
          <w:p w14:paraId="2E052088" w14:textId="77777777" w:rsidR="004142CD" w:rsidRPr="0059649E" w:rsidRDefault="004142CD" w:rsidP="004142CD"/>
          <w:p w14:paraId="15BDBAF4" w14:textId="2F70D23E" w:rsidR="004D3011" w:rsidRPr="0059649E" w:rsidRDefault="00AD061E" w:rsidP="00CB0055">
            <w:pPr>
              <w:pStyle w:val="Ttulo3"/>
            </w:pPr>
            <w:r w:rsidRPr="00F92013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572DE62F" wp14:editId="68A567E0">
                  <wp:simplePos x="0" y="0"/>
                  <wp:positionH relativeFrom="page">
                    <wp:posOffset>27676</wp:posOffset>
                  </wp:positionH>
                  <wp:positionV relativeFrom="page">
                    <wp:posOffset>4017010</wp:posOffset>
                  </wp:positionV>
                  <wp:extent cx="198755" cy="198755"/>
                  <wp:effectExtent l="0" t="0" r="0" b="0"/>
                  <wp:wrapNone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Social</w:t>
            </w:r>
          </w:p>
          <w:p w14:paraId="3C6956C4" w14:textId="3E2869D4" w:rsidR="00AD061E" w:rsidRDefault="00AD061E" w:rsidP="004D3011">
            <w:r>
              <w:t xml:space="preserve">       leonardglez12485</w:t>
            </w:r>
          </w:p>
          <w:p w14:paraId="45C54FF3" w14:textId="253844C2" w:rsidR="00AD061E" w:rsidRDefault="00AD061E" w:rsidP="004D3011">
            <w:r w:rsidRPr="00F92013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1A2A9CE3" wp14:editId="10E70D5D">
                  <wp:simplePos x="0" y="0"/>
                  <wp:positionH relativeFrom="page">
                    <wp:posOffset>35296</wp:posOffset>
                  </wp:positionH>
                  <wp:positionV relativeFrom="page">
                    <wp:posOffset>4298950</wp:posOffset>
                  </wp:positionV>
                  <wp:extent cx="198175" cy="198175"/>
                  <wp:effectExtent l="0" t="0" r="0" b="0"/>
                  <wp:wrapNone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75" cy="19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</w:t>
            </w:r>
          </w:p>
          <w:p w14:paraId="44F5F0E7" w14:textId="77777777" w:rsidR="00AD061E" w:rsidRDefault="00AD061E" w:rsidP="004D3011">
            <w:r>
              <w:t xml:space="preserve">       @leonardglez12485     </w:t>
            </w:r>
          </w:p>
          <w:p w14:paraId="4C3967B8" w14:textId="77777777" w:rsidR="00AD061E" w:rsidRDefault="00AD061E" w:rsidP="004D3011"/>
          <w:p w14:paraId="0E458BDE" w14:textId="77777777" w:rsidR="00AD061E" w:rsidRDefault="00AD061E" w:rsidP="004D3011"/>
          <w:p w14:paraId="0F3B1363" w14:textId="77777777" w:rsidR="00AD061E" w:rsidRDefault="00AD061E" w:rsidP="004D3011"/>
          <w:p w14:paraId="68636CD8" w14:textId="4EAD2A84" w:rsidR="00AD061E" w:rsidRDefault="00AD061E" w:rsidP="00AD061E">
            <w:pPr>
              <w:pStyle w:val="Ttulo3"/>
            </w:pPr>
            <w:r w:rsidRPr="00F92013">
              <w:rPr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495376EE" wp14:editId="220667D9">
                  <wp:simplePos x="0" y="0"/>
                  <wp:positionH relativeFrom="page">
                    <wp:posOffset>27676</wp:posOffset>
                  </wp:positionH>
                  <wp:positionV relativeFrom="page">
                    <wp:posOffset>4017010</wp:posOffset>
                  </wp:positionV>
                  <wp:extent cx="198755" cy="198755"/>
                  <wp:effectExtent l="0" t="0" r="0" b="0"/>
                  <wp:wrapNone/>
                  <wp:docPr id="2128609870" name="Imagen 2128609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Idiomas </w:t>
            </w:r>
          </w:p>
          <w:p w14:paraId="745E5EE1" w14:textId="1CEDC6AF" w:rsidR="00AD061E" w:rsidRDefault="00AD061E" w:rsidP="004D41C5">
            <w:pPr>
              <w:pStyle w:val="Prrafodelista"/>
              <w:numPr>
                <w:ilvl w:val="0"/>
                <w:numId w:val="14"/>
              </w:numPr>
              <w:ind w:left="175" w:hanging="142"/>
            </w:pPr>
            <w:r>
              <w:t xml:space="preserve">Español: Lengua Nativa </w:t>
            </w:r>
          </w:p>
          <w:p w14:paraId="70729CC7" w14:textId="261CB49A" w:rsidR="004D41C5" w:rsidRPr="0059649E" w:rsidRDefault="004D41C5" w:rsidP="004D41C5">
            <w:pPr>
              <w:pStyle w:val="Prrafodelista"/>
              <w:numPr>
                <w:ilvl w:val="0"/>
                <w:numId w:val="14"/>
              </w:numPr>
              <w:ind w:left="175" w:hanging="142"/>
            </w:pPr>
            <w:r>
              <w:t xml:space="preserve">Ingles: Nivel Medio </w:t>
            </w:r>
          </w:p>
          <w:p w14:paraId="636AD6F8" w14:textId="77777777" w:rsidR="00AD061E" w:rsidRPr="0059649E" w:rsidRDefault="00AD061E" w:rsidP="00AD061E"/>
          <w:p w14:paraId="409083AE" w14:textId="77777777" w:rsidR="00AD061E" w:rsidRPr="00AD061E" w:rsidRDefault="00AD061E" w:rsidP="00AD061E"/>
          <w:p w14:paraId="0A200E19" w14:textId="1D1379F9" w:rsidR="004D3011" w:rsidRPr="0059649E" w:rsidRDefault="00AD061E" w:rsidP="004D3011">
            <w:r>
              <w:t xml:space="preserve">                      </w:t>
            </w:r>
          </w:p>
        </w:tc>
        <w:tc>
          <w:tcPr>
            <w:tcW w:w="720" w:type="dxa"/>
          </w:tcPr>
          <w:p w14:paraId="0AC98DA8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0188C3A554E4DAAA7CE2C1EC8A96BD8"/>
              </w:placeholder>
              <w:temporary/>
              <w:showingPlcHdr/>
              <w15:appearance w15:val="hidden"/>
            </w:sdtPr>
            <w:sdtContent>
              <w:p w14:paraId="714C1ED3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104778B8" w14:textId="38267803" w:rsidR="00036450" w:rsidRPr="00A877C0" w:rsidRDefault="00A877C0" w:rsidP="00B359E4">
            <w:pPr>
              <w:pStyle w:val="Ttulo4"/>
              <w:rPr>
                <w:sz w:val="16"/>
                <w:szCs w:val="20"/>
              </w:rPr>
            </w:pPr>
            <w:proofErr w:type="spellStart"/>
            <w:r w:rsidRPr="00A877C0">
              <w:rPr>
                <w:sz w:val="16"/>
                <w:szCs w:val="20"/>
              </w:rPr>
              <w:t>MSc</w:t>
            </w:r>
            <w:proofErr w:type="spellEnd"/>
            <w:r w:rsidRPr="00A877C0">
              <w:rPr>
                <w:sz w:val="16"/>
                <w:szCs w:val="20"/>
              </w:rPr>
              <w:t xml:space="preserve">. Administración de Empresas </w:t>
            </w:r>
          </w:p>
          <w:p w14:paraId="20EEEC42" w14:textId="3B1AC3AF" w:rsidR="00036450" w:rsidRPr="00A877C0" w:rsidRDefault="00A877C0" w:rsidP="00B359E4">
            <w:pPr>
              <w:pStyle w:val="Fecha"/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>2019</w:t>
            </w:r>
            <w:r w:rsidR="00036450" w:rsidRPr="00A877C0">
              <w:rPr>
                <w:sz w:val="16"/>
                <w:szCs w:val="20"/>
                <w:lang w:bidi="es-ES"/>
              </w:rPr>
              <w:t xml:space="preserve"> - </w:t>
            </w:r>
            <w:r w:rsidRPr="00A877C0">
              <w:rPr>
                <w:sz w:val="16"/>
                <w:szCs w:val="20"/>
              </w:rPr>
              <w:t>2022</w:t>
            </w:r>
          </w:p>
          <w:p w14:paraId="23DA94EC" w14:textId="0CD1EFF6" w:rsidR="00036450" w:rsidRPr="00A877C0" w:rsidRDefault="00036450" w:rsidP="004142CD">
            <w:pPr>
              <w:rPr>
                <w:sz w:val="16"/>
                <w:szCs w:val="20"/>
              </w:rPr>
            </w:pPr>
          </w:p>
          <w:p w14:paraId="138FE8EB" w14:textId="5ED3412A" w:rsidR="00036450" w:rsidRPr="00A877C0" w:rsidRDefault="00A877C0" w:rsidP="00B359E4">
            <w:pPr>
              <w:pStyle w:val="Ttulo4"/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 xml:space="preserve">Gestión y Diseño de Bases de Datos </w:t>
            </w:r>
          </w:p>
          <w:p w14:paraId="12E74848" w14:textId="2B35307B" w:rsidR="00036450" w:rsidRPr="00A877C0" w:rsidRDefault="00A877C0" w:rsidP="00B359E4">
            <w:pPr>
              <w:pStyle w:val="Fecha"/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>2011</w:t>
            </w:r>
            <w:r w:rsidR="00036450" w:rsidRPr="00A877C0">
              <w:rPr>
                <w:sz w:val="16"/>
                <w:szCs w:val="20"/>
                <w:lang w:bidi="es-ES"/>
              </w:rPr>
              <w:t xml:space="preserve"> - </w:t>
            </w:r>
            <w:r w:rsidRPr="00A877C0">
              <w:rPr>
                <w:sz w:val="16"/>
                <w:szCs w:val="20"/>
              </w:rPr>
              <w:t>2012</w:t>
            </w:r>
          </w:p>
          <w:p w14:paraId="4DCC9B84" w14:textId="347E8EF2" w:rsidR="001424E5" w:rsidRPr="00A877C0" w:rsidRDefault="00A877C0" w:rsidP="001424E5">
            <w:pPr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 xml:space="preserve">Posgrado intensivo de 6 meses sobre diseño de Bases de Datos </w:t>
            </w:r>
          </w:p>
          <w:p w14:paraId="74B211C5" w14:textId="77777777" w:rsidR="00A877C0" w:rsidRPr="00A877C0" w:rsidRDefault="00A877C0" w:rsidP="00A877C0">
            <w:pPr>
              <w:pStyle w:val="Ttulo4"/>
              <w:rPr>
                <w:sz w:val="16"/>
                <w:szCs w:val="20"/>
              </w:rPr>
            </w:pPr>
          </w:p>
          <w:p w14:paraId="2C633570" w14:textId="3BFAF687" w:rsidR="00A877C0" w:rsidRPr="00A877C0" w:rsidRDefault="00A877C0" w:rsidP="00A877C0">
            <w:pPr>
              <w:pStyle w:val="Ttulo4"/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>Diseño Web</w:t>
            </w:r>
          </w:p>
          <w:p w14:paraId="7505C8C6" w14:textId="116420DD" w:rsidR="00A877C0" w:rsidRPr="00A877C0" w:rsidRDefault="00A877C0" w:rsidP="00A877C0">
            <w:pPr>
              <w:pStyle w:val="Fecha"/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>2012</w:t>
            </w:r>
            <w:r w:rsidRPr="00A877C0">
              <w:rPr>
                <w:sz w:val="16"/>
                <w:szCs w:val="20"/>
                <w:lang w:bidi="es-ES"/>
              </w:rPr>
              <w:t xml:space="preserve"> - </w:t>
            </w:r>
            <w:r w:rsidRPr="00A877C0">
              <w:rPr>
                <w:sz w:val="16"/>
                <w:szCs w:val="20"/>
              </w:rPr>
              <w:t>2012</w:t>
            </w:r>
          </w:p>
          <w:p w14:paraId="79F451E2" w14:textId="1F654F80" w:rsidR="00A877C0" w:rsidRPr="00A877C0" w:rsidRDefault="00A877C0" w:rsidP="00A877C0">
            <w:pPr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>Posgrado intensivo de 4 meses sobre Diseño Web (HTML, CSS y JavaScript)</w:t>
            </w:r>
          </w:p>
          <w:p w14:paraId="573E3674" w14:textId="77777777" w:rsidR="00A877C0" w:rsidRDefault="00A877C0" w:rsidP="00A877C0">
            <w:pPr>
              <w:pStyle w:val="Ttulo4"/>
              <w:rPr>
                <w:sz w:val="16"/>
                <w:szCs w:val="20"/>
              </w:rPr>
            </w:pPr>
          </w:p>
          <w:p w14:paraId="6AF6969A" w14:textId="075ABD99" w:rsidR="00A877C0" w:rsidRPr="00A877C0" w:rsidRDefault="00A877C0" w:rsidP="00A877C0">
            <w:pPr>
              <w:pStyle w:val="Ttulo4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Ingles Avanzado</w:t>
            </w:r>
          </w:p>
          <w:p w14:paraId="10FC8AE2" w14:textId="24992294" w:rsidR="00A877C0" w:rsidRPr="00A877C0" w:rsidRDefault="00A877C0" w:rsidP="00A877C0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2009</w:t>
            </w:r>
            <w:r w:rsidRPr="00A877C0">
              <w:rPr>
                <w:sz w:val="16"/>
                <w:szCs w:val="20"/>
                <w:lang w:bidi="es-ES"/>
              </w:rPr>
              <w:t xml:space="preserve"> - </w:t>
            </w:r>
            <w:r>
              <w:rPr>
                <w:sz w:val="16"/>
                <w:szCs w:val="20"/>
              </w:rPr>
              <w:t>2012</w:t>
            </w:r>
          </w:p>
          <w:p w14:paraId="309056EB" w14:textId="05E38873" w:rsidR="00A877C0" w:rsidRDefault="00A877C0" w:rsidP="001424E5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Escuela de Idioma </w:t>
            </w:r>
          </w:p>
          <w:p w14:paraId="40FF4FCE" w14:textId="77777777" w:rsidR="00A877C0" w:rsidRPr="0059649E" w:rsidRDefault="00A877C0" w:rsidP="001424E5"/>
          <w:p w14:paraId="696CD863" w14:textId="4EE19195" w:rsidR="00A877C0" w:rsidRPr="00A877C0" w:rsidRDefault="00A877C0" w:rsidP="00A877C0">
            <w:pPr>
              <w:pStyle w:val="Ttulo4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Ing. en Ciencias Informáticas </w:t>
            </w:r>
          </w:p>
          <w:p w14:paraId="0FB62CAD" w14:textId="4D34AE59" w:rsidR="00A877C0" w:rsidRPr="00A877C0" w:rsidRDefault="00A877C0" w:rsidP="00A877C0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2004</w:t>
            </w:r>
            <w:r w:rsidRPr="00A877C0">
              <w:rPr>
                <w:sz w:val="16"/>
                <w:szCs w:val="20"/>
                <w:lang w:bidi="es-ES"/>
              </w:rPr>
              <w:t xml:space="preserve"> - </w:t>
            </w:r>
            <w:r>
              <w:rPr>
                <w:sz w:val="16"/>
                <w:szCs w:val="20"/>
              </w:rPr>
              <w:t>2009</w:t>
            </w:r>
          </w:p>
          <w:p w14:paraId="5ADCB31A" w14:textId="3853DD55" w:rsidR="00A877C0" w:rsidRPr="0059649E" w:rsidRDefault="00A877C0" w:rsidP="00A877C0">
            <w:r>
              <w:rPr>
                <w:sz w:val="16"/>
                <w:szCs w:val="20"/>
              </w:rPr>
              <w:t xml:space="preserve">Universidad de las Ciencias Informáticas </w:t>
            </w:r>
          </w:p>
          <w:p w14:paraId="7EAEBA76" w14:textId="77777777" w:rsidR="00A877C0" w:rsidRPr="0059649E" w:rsidRDefault="00A877C0" w:rsidP="00036450"/>
          <w:sdt>
            <w:sdtPr>
              <w:id w:val="1001553383"/>
              <w:placeholder>
                <w:docPart w:val="8686066B2D8741EFAD9D255723972A57"/>
              </w:placeholder>
              <w:temporary/>
              <w:showingPlcHdr/>
              <w15:appearance w15:val="hidden"/>
            </w:sdtPr>
            <w:sdtEndPr>
              <w:rPr>
                <w:sz w:val="20"/>
                <w:szCs w:val="24"/>
              </w:rPr>
            </w:sdtEndPr>
            <w:sdtContent>
              <w:p w14:paraId="18875BD5" w14:textId="77777777" w:rsidR="00036450" w:rsidRPr="00A877C0" w:rsidRDefault="00036450" w:rsidP="00036450">
                <w:pPr>
                  <w:pStyle w:val="Ttulo2"/>
                  <w:rPr>
                    <w:sz w:val="20"/>
                    <w:szCs w:val="24"/>
                  </w:rPr>
                </w:pPr>
                <w:r w:rsidRPr="00A877C0">
                  <w:rPr>
                    <w:sz w:val="20"/>
                    <w:szCs w:val="24"/>
                    <w:lang w:bidi="es-ES"/>
                  </w:rPr>
                  <w:t>EXPERIENCIA LABORAL</w:t>
                </w:r>
              </w:p>
            </w:sdtContent>
          </w:sdt>
          <w:p w14:paraId="1BDABC65" w14:textId="40259AFD" w:rsidR="00036450" w:rsidRPr="00A877C0" w:rsidRDefault="00A877C0" w:rsidP="00B359E4">
            <w:pPr>
              <w:pStyle w:val="Ttulo4"/>
              <w:rPr>
                <w:bCs/>
                <w:sz w:val="16"/>
                <w:szCs w:val="20"/>
              </w:rPr>
            </w:pPr>
            <w:r>
              <w:rPr>
                <w:sz w:val="16"/>
                <w:szCs w:val="20"/>
              </w:rPr>
              <w:t>Banco Popular de Ahorro</w:t>
            </w:r>
            <w:r w:rsidR="00A462A6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-</w:t>
            </w:r>
            <w:r w:rsidR="00036450" w:rsidRPr="00A877C0">
              <w:rPr>
                <w:sz w:val="16"/>
                <w:szCs w:val="20"/>
                <w:lang w:bidi="es-ES"/>
              </w:rPr>
              <w:t xml:space="preserve"> </w:t>
            </w:r>
            <w:r>
              <w:rPr>
                <w:sz w:val="16"/>
                <w:szCs w:val="20"/>
              </w:rPr>
              <w:t>Gerente</w:t>
            </w:r>
          </w:p>
          <w:p w14:paraId="317A2324" w14:textId="0D985D1E" w:rsidR="00036450" w:rsidRDefault="00A462A6" w:rsidP="00B359E4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2018</w:t>
            </w:r>
            <w:r w:rsidR="004142CD" w:rsidRPr="00A877C0">
              <w:rPr>
                <w:sz w:val="16"/>
                <w:szCs w:val="20"/>
                <w:lang w:bidi="es-ES"/>
              </w:rPr>
              <w:t xml:space="preserve"> </w:t>
            </w:r>
            <w:r w:rsidR="007E59BD">
              <w:rPr>
                <w:sz w:val="16"/>
                <w:szCs w:val="20"/>
                <w:lang w:bidi="es-ES"/>
              </w:rPr>
              <w:t>–</w:t>
            </w:r>
            <w:r w:rsidR="004142CD" w:rsidRPr="00A877C0">
              <w:rPr>
                <w:sz w:val="16"/>
                <w:szCs w:val="20"/>
                <w:lang w:bidi="es-ES"/>
              </w:rPr>
              <w:t xml:space="preserve"> </w:t>
            </w:r>
            <w:r>
              <w:rPr>
                <w:sz w:val="16"/>
                <w:szCs w:val="20"/>
              </w:rPr>
              <w:t>2023</w:t>
            </w:r>
          </w:p>
          <w:p w14:paraId="5544BF43" w14:textId="419452D0" w:rsidR="007E59BD" w:rsidRPr="007E59BD" w:rsidRDefault="007E59BD" w:rsidP="007E59BD">
            <w:pPr>
              <w:rPr>
                <w:sz w:val="16"/>
                <w:szCs w:val="20"/>
              </w:rPr>
            </w:pPr>
            <w:r w:rsidRPr="007E59BD">
              <w:rPr>
                <w:sz w:val="16"/>
                <w:szCs w:val="20"/>
              </w:rPr>
              <w:t xml:space="preserve">Gerente General de la Institución </w:t>
            </w:r>
          </w:p>
          <w:p w14:paraId="489B8037" w14:textId="77777777" w:rsidR="004D3011" w:rsidRPr="00A877C0" w:rsidRDefault="004D3011" w:rsidP="00036450">
            <w:pPr>
              <w:rPr>
                <w:sz w:val="16"/>
                <w:szCs w:val="20"/>
              </w:rPr>
            </w:pPr>
          </w:p>
          <w:p w14:paraId="10929114" w14:textId="67639152" w:rsidR="004D3011" w:rsidRPr="00A877C0" w:rsidRDefault="00A462A6" w:rsidP="00B359E4">
            <w:pPr>
              <w:pStyle w:val="Ttulo4"/>
              <w:rPr>
                <w:bCs/>
                <w:sz w:val="16"/>
                <w:szCs w:val="20"/>
              </w:rPr>
            </w:pPr>
            <w:r>
              <w:rPr>
                <w:sz w:val="16"/>
                <w:szCs w:val="20"/>
              </w:rPr>
              <w:t>Banco Popular de Ahorr</w:t>
            </w:r>
            <w:r w:rsidR="009E13B5">
              <w:rPr>
                <w:sz w:val="16"/>
                <w:szCs w:val="20"/>
              </w:rPr>
              <w:t>o</w:t>
            </w:r>
            <w:r>
              <w:rPr>
                <w:sz w:val="16"/>
                <w:szCs w:val="20"/>
              </w:rPr>
              <w:t xml:space="preserve"> – </w:t>
            </w:r>
            <w:r>
              <w:rPr>
                <w:sz w:val="16"/>
                <w:szCs w:val="20"/>
                <w:lang w:bidi="es-ES"/>
              </w:rPr>
              <w:t>Especialista en Seguridad Informática y Ciberseguridad</w:t>
            </w:r>
          </w:p>
          <w:p w14:paraId="61D47099" w14:textId="300B3B3B" w:rsidR="004D3011" w:rsidRDefault="00A462A6" w:rsidP="00B359E4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  <w:r w:rsidR="004142CD" w:rsidRPr="00A877C0">
              <w:rPr>
                <w:sz w:val="16"/>
                <w:szCs w:val="20"/>
                <w:lang w:bidi="es-ES"/>
              </w:rPr>
              <w:t xml:space="preserve"> </w:t>
            </w:r>
            <w:r w:rsidR="007E59BD">
              <w:rPr>
                <w:sz w:val="16"/>
                <w:szCs w:val="20"/>
                <w:lang w:bidi="es-ES"/>
              </w:rPr>
              <w:t>–</w:t>
            </w:r>
            <w:r w:rsidR="004142CD" w:rsidRPr="00A877C0">
              <w:rPr>
                <w:sz w:val="16"/>
                <w:szCs w:val="20"/>
                <w:lang w:bidi="es-ES"/>
              </w:rPr>
              <w:t xml:space="preserve"> </w:t>
            </w:r>
            <w:r>
              <w:rPr>
                <w:sz w:val="16"/>
                <w:szCs w:val="20"/>
              </w:rPr>
              <w:t>2018</w:t>
            </w:r>
          </w:p>
          <w:p w14:paraId="2F6ECD3D" w14:textId="5FF16844" w:rsidR="007E59BD" w:rsidRPr="007E59BD" w:rsidRDefault="007E59BD" w:rsidP="007E59BD">
            <w:pPr>
              <w:rPr>
                <w:sz w:val="16"/>
                <w:szCs w:val="20"/>
              </w:rPr>
            </w:pPr>
            <w:r w:rsidRPr="007E59BD">
              <w:rPr>
                <w:sz w:val="16"/>
                <w:szCs w:val="20"/>
              </w:rPr>
              <w:t xml:space="preserve">Encargado de realizar labores de seguridad informática en la institución </w:t>
            </w:r>
          </w:p>
          <w:p w14:paraId="00E81075" w14:textId="77777777" w:rsidR="004D3011" w:rsidRPr="00A877C0" w:rsidRDefault="004D3011" w:rsidP="00036450">
            <w:pPr>
              <w:rPr>
                <w:sz w:val="16"/>
                <w:szCs w:val="20"/>
              </w:rPr>
            </w:pPr>
          </w:p>
          <w:p w14:paraId="61CC07EF" w14:textId="6436A31D" w:rsidR="004D3011" w:rsidRPr="00A877C0" w:rsidRDefault="00A462A6" w:rsidP="00B359E4">
            <w:pPr>
              <w:pStyle w:val="Ttulo4"/>
              <w:rPr>
                <w:bCs/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DESOFT - </w:t>
            </w:r>
            <w:r w:rsidRPr="00A877C0">
              <w:rPr>
                <w:sz w:val="16"/>
                <w:szCs w:val="20"/>
                <w:lang w:bidi="es-ES"/>
              </w:rPr>
              <w:t>Ingeniero</w:t>
            </w:r>
            <w:r>
              <w:rPr>
                <w:sz w:val="16"/>
                <w:szCs w:val="20"/>
              </w:rPr>
              <w:t xml:space="preserve"> de Software</w:t>
            </w:r>
          </w:p>
          <w:p w14:paraId="6B5934D6" w14:textId="3F16D270" w:rsidR="004D3011" w:rsidRDefault="00A462A6" w:rsidP="00B359E4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2011</w:t>
            </w:r>
            <w:r w:rsidR="004142CD" w:rsidRPr="00A877C0">
              <w:rPr>
                <w:sz w:val="16"/>
                <w:szCs w:val="20"/>
                <w:lang w:bidi="es-ES"/>
              </w:rPr>
              <w:t xml:space="preserve"> </w:t>
            </w:r>
            <w:r w:rsidR="007E59BD">
              <w:rPr>
                <w:sz w:val="16"/>
                <w:szCs w:val="20"/>
                <w:lang w:bidi="es-ES"/>
              </w:rPr>
              <w:t>–</w:t>
            </w:r>
            <w:r w:rsidR="004142CD" w:rsidRPr="00A877C0">
              <w:rPr>
                <w:sz w:val="16"/>
                <w:szCs w:val="20"/>
                <w:lang w:bidi="es-ES"/>
              </w:rPr>
              <w:t xml:space="preserve"> </w:t>
            </w:r>
            <w:r>
              <w:rPr>
                <w:sz w:val="16"/>
                <w:szCs w:val="20"/>
              </w:rPr>
              <w:t>2013</w:t>
            </w:r>
          </w:p>
          <w:p w14:paraId="08DB1BCB" w14:textId="2EC36510" w:rsidR="007E59BD" w:rsidRPr="007E59BD" w:rsidRDefault="007E59BD" w:rsidP="007E59BD">
            <w:pPr>
              <w:rPr>
                <w:sz w:val="16"/>
                <w:szCs w:val="20"/>
              </w:rPr>
            </w:pPr>
            <w:r w:rsidRPr="007E59BD">
              <w:rPr>
                <w:sz w:val="16"/>
                <w:szCs w:val="20"/>
              </w:rPr>
              <w:t xml:space="preserve">Diseñador de Bases de Datos, mantenimiento de las mismas  </w:t>
            </w:r>
          </w:p>
          <w:p w14:paraId="1C0570C5" w14:textId="77777777" w:rsidR="004D3011" w:rsidRDefault="004D3011" w:rsidP="00036450">
            <w:pPr>
              <w:rPr>
                <w:sz w:val="16"/>
                <w:szCs w:val="20"/>
              </w:rPr>
            </w:pPr>
          </w:p>
          <w:p w14:paraId="052C1E3E" w14:textId="3511E7F1" w:rsidR="00A462A6" w:rsidRPr="00A877C0" w:rsidRDefault="00A462A6" w:rsidP="00A462A6">
            <w:pPr>
              <w:pStyle w:val="Ttulo4"/>
              <w:rPr>
                <w:bCs/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Joven Club – </w:t>
            </w:r>
            <w:r>
              <w:rPr>
                <w:sz w:val="16"/>
                <w:szCs w:val="20"/>
                <w:lang w:bidi="es-ES"/>
              </w:rPr>
              <w:t>Desarrollador WEB</w:t>
            </w:r>
          </w:p>
          <w:p w14:paraId="0890EB6C" w14:textId="2DD5B06B" w:rsidR="00A462A6" w:rsidRPr="00A877C0" w:rsidRDefault="00A462A6" w:rsidP="00A462A6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2009</w:t>
            </w:r>
            <w:r w:rsidRPr="00A877C0">
              <w:rPr>
                <w:sz w:val="16"/>
                <w:szCs w:val="20"/>
                <w:lang w:bidi="es-ES"/>
              </w:rPr>
              <w:t xml:space="preserve"> - </w:t>
            </w:r>
            <w:r>
              <w:rPr>
                <w:sz w:val="16"/>
                <w:szCs w:val="20"/>
              </w:rPr>
              <w:t>2011</w:t>
            </w:r>
          </w:p>
          <w:p w14:paraId="4FB245C9" w14:textId="064F563B" w:rsidR="00A462A6" w:rsidRPr="00A877C0" w:rsidRDefault="007E59BD" w:rsidP="00036450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Diseñador de aplicaciones WEB (HTML, CSS y JavaScript)</w:t>
            </w:r>
          </w:p>
          <w:p w14:paraId="4A078BA7" w14:textId="77777777" w:rsidR="00A877C0" w:rsidRPr="00A877C0" w:rsidRDefault="00A877C0" w:rsidP="00036450">
            <w:pPr>
              <w:rPr>
                <w:sz w:val="16"/>
                <w:szCs w:val="20"/>
                <w:u w:val="single"/>
              </w:rPr>
            </w:pPr>
          </w:p>
          <w:sdt>
            <w:sdtPr>
              <w:rPr>
                <w:sz w:val="20"/>
                <w:szCs w:val="24"/>
              </w:rPr>
              <w:id w:val="1669594239"/>
              <w:placeholder>
                <w:docPart w:val="C9A13CCAED5548588863BABD9B561FFD"/>
              </w:placeholder>
              <w:temporary/>
              <w:showingPlcHdr/>
              <w15:appearance w15:val="hidden"/>
            </w:sdtPr>
            <w:sdtContent>
              <w:p w14:paraId="17C3EEF7" w14:textId="77777777" w:rsidR="00036450" w:rsidRPr="00A877C0" w:rsidRDefault="00180329" w:rsidP="00036450">
                <w:pPr>
                  <w:pStyle w:val="Ttulo2"/>
                  <w:rPr>
                    <w:sz w:val="20"/>
                    <w:szCs w:val="24"/>
                  </w:rPr>
                </w:pPr>
                <w:r w:rsidRPr="00A877C0">
                  <w:rPr>
                    <w:rStyle w:val="Ttulo2Car"/>
                    <w:b/>
                    <w:sz w:val="20"/>
                    <w:szCs w:val="24"/>
                    <w:lang w:bidi="es-ES"/>
                  </w:rPr>
                  <w:t>APTITUDES</w:t>
                </w:r>
              </w:p>
            </w:sdtContent>
          </w:sdt>
          <w:p w14:paraId="7B13880F" w14:textId="24503DFD" w:rsidR="007E59BD" w:rsidRPr="007E59BD" w:rsidRDefault="007E59BD" w:rsidP="007E59BD">
            <w:pPr>
              <w:pStyle w:val="Prrafodelista"/>
              <w:numPr>
                <w:ilvl w:val="0"/>
                <w:numId w:val="17"/>
              </w:numPr>
              <w:ind w:left="249" w:hanging="142"/>
              <w:rPr>
                <w:sz w:val="16"/>
                <w:szCs w:val="20"/>
              </w:rPr>
            </w:pPr>
            <w:r w:rsidRPr="007E59BD">
              <w:rPr>
                <w:sz w:val="16"/>
                <w:szCs w:val="20"/>
              </w:rPr>
              <w:t>Liderazgo</w:t>
            </w:r>
          </w:p>
          <w:p w14:paraId="7204E03D" w14:textId="401B86EA" w:rsidR="00036450" w:rsidRPr="007E59BD" w:rsidRDefault="007E59BD" w:rsidP="007E59BD">
            <w:pPr>
              <w:pStyle w:val="Prrafodelista"/>
              <w:numPr>
                <w:ilvl w:val="0"/>
                <w:numId w:val="17"/>
              </w:numPr>
              <w:ind w:left="249" w:hanging="142"/>
              <w:rPr>
                <w:sz w:val="16"/>
                <w:szCs w:val="20"/>
              </w:rPr>
            </w:pPr>
            <w:r w:rsidRPr="007E59BD">
              <w:rPr>
                <w:sz w:val="16"/>
                <w:szCs w:val="20"/>
              </w:rPr>
              <w:t>Trabajo en Equipo</w:t>
            </w:r>
          </w:p>
          <w:p w14:paraId="46D4E799" w14:textId="0CDE5B66" w:rsidR="007E59BD" w:rsidRPr="007E59BD" w:rsidRDefault="007E59BD" w:rsidP="007E59BD">
            <w:pPr>
              <w:pStyle w:val="Prrafodelista"/>
              <w:numPr>
                <w:ilvl w:val="0"/>
                <w:numId w:val="17"/>
              </w:numPr>
              <w:ind w:left="249" w:hanging="142"/>
              <w:rPr>
                <w:sz w:val="16"/>
                <w:szCs w:val="20"/>
              </w:rPr>
            </w:pPr>
            <w:r w:rsidRPr="007E59BD">
              <w:rPr>
                <w:sz w:val="16"/>
                <w:szCs w:val="20"/>
              </w:rPr>
              <w:t xml:space="preserve">Resolución de Problemas </w:t>
            </w:r>
          </w:p>
          <w:p w14:paraId="52B33273" w14:textId="6ABD7FB8" w:rsidR="007E59BD" w:rsidRPr="007E59BD" w:rsidRDefault="007E59BD" w:rsidP="007E59BD"/>
        </w:tc>
      </w:tr>
    </w:tbl>
    <w:p w14:paraId="77AF20D5" w14:textId="7631C42C" w:rsidR="00000000" w:rsidRPr="0059649E" w:rsidRDefault="00000000" w:rsidP="000C45FF">
      <w:pPr>
        <w:tabs>
          <w:tab w:val="left" w:pos="990"/>
        </w:tabs>
      </w:pPr>
    </w:p>
    <w:sectPr w:rsidR="0043117B" w:rsidRPr="0059649E" w:rsidSect="00A877C0">
      <w:headerReference w:type="default" r:id="rId14"/>
      <w:pgSz w:w="11906" w:h="16838" w:code="9"/>
      <w:pgMar w:top="709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3BEA6" w14:textId="77777777" w:rsidR="004D23D0" w:rsidRDefault="004D23D0" w:rsidP="000C45FF">
      <w:r>
        <w:separator/>
      </w:r>
    </w:p>
  </w:endnote>
  <w:endnote w:type="continuationSeparator" w:id="0">
    <w:p w14:paraId="3BBCF17E" w14:textId="77777777" w:rsidR="004D23D0" w:rsidRDefault="004D23D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BAA5C" w14:textId="77777777" w:rsidR="004D23D0" w:rsidRDefault="004D23D0" w:rsidP="000C45FF">
      <w:r>
        <w:separator/>
      </w:r>
    </w:p>
  </w:footnote>
  <w:footnote w:type="continuationSeparator" w:id="0">
    <w:p w14:paraId="30C4E91F" w14:textId="77777777" w:rsidR="004D23D0" w:rsidRDefault="004D23D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093F9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A600F03" wp14:editId="322CC7F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102934783" name="Gráfico 11029347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52AF0"/>
    <w:multiLevelType w:val="hybridMultilevel"/>
    <w:tmpl w:val="CE3A3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51630"/>
    <w:multiLevelType w:val="hybridMultilevel"/>
    <w:tmpl w:val="2CAADA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2B372A"/>
    <w:multiLevelType w:val="hybridMultilevel"/>
    <w:tmpl w:val="12189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ADC3896"/>
    <w:multiLevelType w:val="hybridMultilevel"/>
    <w:tmpl w:val="2EA033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90215279">
    <w:abstractNumId w:val="12"/>
  </w:num>
  <w:num w:numId="2" w16cid:durableId="772480427">
    <w:abstractNumId w:val="14"/>
  </w:num>
  <w:num w:numId="3" w16cid:durableId="1270308627">
    <w:abstractNumId w:val="8"/>
  </w:num>
  <w:num w:numId="4" w16cid:durableId="1782264671">
    <w:abstractNumId w:val="3"/>
  </w:num>
  <w:num w:numId="5" w16cid:durableId="1471745163">
    <w:abstractNumId w:val="2"/>
  </w:num>
  <w:num w:numId="6" w16cid:durableId="779110226">
    <w:abstractNumId w:val="1"/>
  </w:num>
  <w:num w:numId="7" w16cid:durableId="287708537">
    <w:abstractNumId w:val="0"/>
  </w:num>
  <w:num w:numId="8" w16cid:durableId="336658862">
    <w:abstractNumId w:val="9"/>
  </w:num>
  <w:num w:numId="9" w16cid:durableId="1976643174">
    <w:abstractNumId w:val="7"/>
  </w:num>
  <w:num w:numId="10" w16cid:durableId="1235509918">
    <w:abstractNumId w:val="6"/>
  </w:num>
  <w:num w:numId="11" w16cid:durableId="688793871">
    <w:abstractNumId w:val="5"/>
  </w:num>
  <w:num w:numId="12" w16cid:durableId="957494688">
    <w:abstractNumId w:val="4"/>
  </w:num>
  <w:num w:numId="13" w16cid:durableId="1550803572">
    <w:abstractNumId w:val="16"/>
  </w:num>
  <w:num w:numId="14" w16cid:durableId="492797000">
    <w:abstractNumId w:val="15"/>
  </w:num>
  <w:num w:numId="15" w16cid:durableId="765150952">
    <w:abstractNumId w:val="10"/>
  </w:num>
  <w:num w:numId="16" w16cid:durableId="967586509">
    <w:abstractNumId w:val="13"/>
  </w:num>
  <w:num w:numId="17" w16cid:durableId="1844972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1E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1F282B"/>
    <w:rsid w:val="002400EB"/>
    <w:rsid w:val="002559EC"/>
    <w:rsid w:val="00256CF7"/>
    <w:rsid w:val="002778AF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23D0"/>
    <w:rsid w:val="004D3011"/>
    <w:rsid w:val="004D41C5"/>
    <w:rsid w:val="005262AC"/>
    <w:rsid w:val="00592C33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E59BD"/>
    <w:rsid w:val="00802CA0"/>
    <w:rsid w:val="00824827"/>
    <w:rsid w:val="009260CD"/>
    <w:rsid w:val="00952C25"/>
    <w:rsid w:val="009A09AC"/>
    <w:rsid w:val="009E13B5"/>
    <w:rsid w:val="00A2118D"/>
    <w:rsid w:val="00A462A6"/>
    <w:rsid w:val="00A877C0"/>
    <w:rsid w:val="00AD061E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C608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E635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AD0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eonardglez12485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s-ES%7b29463073-41CB-4FA0-8F06-730AD56CEAE4%7d\%7bD354F0F6-2071-4BAE-BA01-16039631FE9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9E2D51F808496EB7DE2BB0444F8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25EBF-53F5-4754-B495-2CCB6FA36297}"/>
      </w:docPartPr>
      <w:docPartBody>
        <w:p w:rsidR="00B03A27" w:rsidRDefault="00000000">
          <w:pPr>
            <w:pStyle w:val="F29E2D51F808496EB7DE2BB0444F8C68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AFAFDA425FA9447A8E593DDDAED84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05481-80A3-4E3C-9678-75AFDFAF4258}"/>
      </w:docPartPr>
      <w:docPartBody>
        <w:p w:rsidR="00B03A27" w:rsidRDefault="00000000">
          <w:pPr>
            <w:pStyle w:val="AFAFDA425FA9447A8E593DDDAED845CE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FEE67738F8804BB9A589580EA4241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649BA-8290-450E-A48A-AFC17D8CA61B}"/>
      </w:docPartPr>
      <w:docPartBody>
        <w:p w:rsidR="00B03A27" w:rsidRDefault="00000000">
          <w:pPr>
            <w:pStyle w:val="FEE67738F8804BB9A589580EA42416C9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30188C3A554E4DAAA7CE2C1EC8A96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EE47D-E64E-4DC2-B770-8E9A9C16A439}"/>
      </w:docPartPr>
      <w:docPartBody>
        <w:p w:rsidR="00B03A27" w:rsidRDefault="00000000">
          <w:pPr>
            <w:pStyle w:val="30188C3A554E4DAAA7CE2C1EC8A96BD8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8686066B2D8741EFAD9D255723972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DA0B1-CC8A-4C0C-8321-D43097BA4EC7}"/>
      </w:docPartPr>
      <w:docPartBody>
        <w:p w:rsidR="00B03A27" w:rsidRDefault="00000000">
          <w:pPr>
            <w:pStyle w:val="8686066B2D8741EFAD9D255723972A57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C9A13CCAED5548588863BABD9B561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23848-683C-4394-94F8-A1A5C97F9200}"/>
      </w:docPartPr>
      <w:docPartBody>
        <w:p w:rsidR="00B03A27" w:rsidRDefault="00000000">
          <w:pPr>
            <w:pStyle w:val="C9A13CCAED5548588863BABD9B561FFD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45"/>
    <w:rsid w:val="00812C8C"/>
    <w:rsid w:val="00A11B44"/>
    <w:rsid w:val="00B03A27"/>
    <w:rsid w:val="00CA731F"/>
    <w:rsid w:val="00CC5045"/>
    <w:rsid w:val="00E9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9E2D51F808496EB7DE2BB0444F8C68">
    <w:name w:val="F29E2D51F808496EB7DE2BB0444F8C68"/>
  </w:style>
  <w:style w:type="paragraph" w:customStyle="1" w:styleId="AFAFDA425FA9447A8E593DDDAED845CE">
    <w:name w:val="AFAFDA425FA9447A8E593DDDAED845CE"/>
  </w:style>
  <w:style w:type="paragraph" w:customStyle="1" w:styleId="FEE67738F8804BB9A589580EA42416C9">
    <w:name w:val="FEE67738F8804BB9A589580EA42416C9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30188C3A554E4DAAA7CE2C1EC8A96BD8">
    <w:name w:val="30188C3A554E4DAAA7CE2C1EC8A96BD8"/>
  </w:style>
  <w:style w:type="paragraph" w:customStyle="1" w:styleId="8686066B2D8741EFAD9D255723972A57">
    <w:name w:val="8686066B2D8741EFAD9D255723972A57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C9A13CCAED5548588863BABD9B561FFD">
    <w:name w:val="C9A13CCAED5548588863BABD9B561F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{D354F0F6-2071-4BAE-BA01-16039631FE9C}tf00546271_win32.dotx</Template>
  <TotalTime>0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2023-06-28T23:16:00Z</dcterms:created>
  <dcterms:modified xsi:type="dcterms:W3CDTF">2023-08-10T19:51:00Z</dcterms:modified>
</cp:coreProperties>
</file>