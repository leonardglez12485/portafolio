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1D4D7EC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8FE3760" w14:textId="55EE4E00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48B73D5" wp14:editId="514B4C7A">
                      <wp:extent cx="2122805" cy="2150944"/>
                      <wp:effectExtent l="19050" t="19050" r="29845" b="40005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50944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FF714B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  <w:p w14:paraId="50C1C08E" w14:textId="77777777" w:rsidR="002778AF" w:rsidRDefault="002778A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8B73D5" id="Óvalo 2" o:spid="_x0000_s1026" style="width:167.15pt;height:16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7AFF714B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  <w:p w14:paraId="50C1C08E" w14:textId="77777777" w:rsidR="002778AF" w:rsidRDefault="002778AF"/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B9F21C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2DEFF0B" w14:textId="17441334" w:rsidR="001B2ABD" w:rsidRPr="00A877C0" w:rsidRDefault="00AD061E" w:rsidP="001B2ABD">
            <w:pPr>
              <w:pStyle w:val="Ttulo"/>
              <w:rPr>
                <w:sz w:val="80"/>
                <w:szCs w:val="80"/>
              </w:rPr>
            </w:pPr>
            <w:r w:rsidRPr="00A877C0">
              <w:rPr>
                <w:sz w:val="80"/>
                <w:szCs w:val="80"/>
              </w:rPr>
              <w:t xml:space="preserve">Leonardo González </w:t>
            </w:r>
            <w:proofErr w:type="spellStart"/>
            <w:r w:rsidRPr="00A877C0">
              <w:rPr>
                <w:sz w:val="80"/>
                <w:szCs w:val="80"/>
              </w:rPr>
              <w:t>González</w:t>
            </w:r>
            <w:proofErr w:type="spellEnd"/>
            <w:r w:rsidRPr="00A877C0">
              <w:rPr>
                <w:sz w:val="80"/>
                <w:szCs w:val="80"/>
              </w:rPr>
              <w:t xml:space="preserve"> </w:t>
            </w:r>
          </w:p>
          <w:p w14:paraId="1FEB3498" w14:textId="39611E71" w:rsidR="00B03930" w:rsidRPr="00B03930" w:rsidRDefault="00B03930" w:rsidP="00B03930">
            <w:pPr>
              <w:pStyle w:val="Subttulo"/>
            </w:pPr>
            <w:proofErr w:type="spellStart"/>
            <w:r>
              <w:rPr>
                <w:spacing w:val="4"/>
                <w:w w:val="47"/>
              </w:rPr>
              <w:t>Computer</w:t>
            </w:r>
            <w:proofErr w:type="spellEnd"/>
            <w:r>
              <w:rPr>
                <w:spacing w:val="4"/>
                <w:w w:val="47"/>
              </w:rPr>
              <w:t xml:space="preserve"> </w:t>
            </w:r>
            <w:proofErr w:type="spellStart"/>
            <w:r>
              <w:rPr>
                <w:spacing w:val="4"/>
                <w:w w:val="47"/>
              </w:rPr>
              <w:t>Science</w:t>
            </w:r>
            <w:proofErr w:type="spellEnd"/>
            <w:r>
              <w:rPr>
                <w:spacing w:val="4"/>
                <w:w w:val="47"/>
              </w:rPr>
              <w:t xml:space="preserve"> </w:t>
            </w:r>
            <w:proofErr w:type="spellStart"/>
            <w:r>
              <w:rPr>
                <w:spacing w:val="4"/>
                <w:w w:val="47"/>
              </w:rPr>
              <w:t>Enginee</w:t>
            </w:r>
            <w:r>
              <w:rPr>
                <w:w w:val="47"/>
              </w:rPr>
              <w:t>r</w:t>
            </w:r>
            <w:proofErr w:type="spellEnd"/>
          </w:p>
        </w:tc>
      </w:tr>
      <w:tr w:rsidR="001B2ABD" w:rsidRPr="0059649E" w14:paraId="3FA352E0" w14:textId="77777777" w:rsidTr="001B2ABD">
        <w:tc>
          <w:tcPr>
            <w:tcW w:w="3600" w:type="dxa"/>
          </w:tcPr>
          <w:p w14:paraId="4104ECFC" w14:textId="23FF8C61" w:rsidR="001B2ABD" w:rsidRPr="000F3D64" w:rsidRDefault="001B2ABD" w:rsidP="00036450">
            <w:pPr>
              <w:pStyle w:val="Ttulo3"/>
              <w:rPr>
                <w:lang w:val="en-US"/>
              </w:rPr>
            </w:pPr>
          </w:p>
          <w:p w14:paraId="3F037377" w14:textId="36D0ADE9" w:rsidR="00AD061E" w:rsidRPr="002D1369" w:rsidRDefault="000F3D64" w:rsidP="00AD061E">
            <w:pPr>
              <w:pStyle w:val="Ttulo3"/>
              <w:rPr>
                <w:rFonts w:eastAsiaTheme="minorEastAsia" w:cstheme="minorBidi"/>
                <w:color w:val="auto"/>
                <w:sz w:val="18"/>
                <w:szCs w:val="22"/>
                <w:lang w:val="en-US"/>
              </w:rPr>
            </w:pPr>
            <w:r>
              <w:rPr>
                <w:lang w:val="en-US"/>
              </w:rPr>
              <w:t>About me</w:t>
            </w:r>
          </w:p>
          <w:p w14:paraId="21C04DF3" w14:textId="13490C76" w:rsidR="00036450" w:rsidRPr="000F3D64" w:rsidRDefault="002D1369" w:rsidP="00B03930">
            <w:pPr>
              <w:jc w:val="both"/>
              <w:rPr>
                <w:lang w:val="en-US"/>
              </w:rPr>
            </w:pPr>
            <w:r w:rsidRPr="000F3D64">
              <w:rPr>
                <w:lang w:val="en-US"/>
              </w:rPr>
              <w:t xml:space="preserve">Motivated, ready for teamwork and with strong organizational and interpersonal skills. With previous experience in the realization of computer systems, database design, as well as front end and </w:t>
            </w:r>
            <w:proofErr w:type="gramStart"/>
            <w:r w:rsidRPr="000F3D64">
              <w:rPr>
                <w:lang w:val="en-US"/>
              </w:rPr>
              <w:t>back end</w:t>
            </w:r>
            <w:proofErr w:type="gramEnd"/>
            <w:r w:rsidRPr="000F3D64">
              <w:rPr>
                <w:lang w:val="en-US"/>
              </w:rPr>
              <w:t xml:space="preserve"> development.</w:t>
            </w:r>
          </w:p>
          <w:p w14:paraId="545F4739" w14:textId="77777777" w:rsidR="000F3D64" w:rsidRPr="00B03930" w:rsidRDefault="000F3D64" w:rsidP="00B03930">
            <w:pPr>
              <w:jc w:val="both"/>
              <w:rPr>
                <w:sz w:val="20"/>
                <w:szCs w:val="24"/>
                <w:lang w:val="en-US"/>
              </w:rPr>
            </w:pPr>
          </w:p>
          <w:p w14:paraId="5CBD0F5E" w14:textId="4F4D0FF8" w:rsidR="000F3D64" w:rsidRPr="00B03930" w:rsidRDefault="000F3D64" w:rsidP="000F3D64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  <w:p w14:paraId="697B33C0" w14:textId="6951162A" w:rsidR="00036450" w:rsidRPr="000F3D64" w:rsidRDefault="000F3D64" w:rsidP="00036450">
            <w:pPr>
              <w:rPr>
                <w:lang w:val="en-US"/>
              </w:rPr>
            </w:pPr>
            <w:r>
              <w:rPr>
                <w:lang w:val="en-US"/>
              </w:rPr>
              <w:t xml:space="preserve">Software Engineer | Web Developer, Backend Developer | C++, C#, Java, JavaScript, TypeScript | NodeJS, </w:t>
            </w:r>
            <w:proofErr w:type="spellStart"/>
            <w:r>
              <w:rPr>
                <w:lang w:val="en-US"/>
              </w:rPr>
              <w:t>NestJS</w:t>
            </w:r>
            <w:proofErr w:type="spellEnd"/>
            <w:r>
              <w:rPr>
                <w:lang w:val="en-US"/>
              </w:rPr>
              <w:t>, ReactJS, Mongo DB, PostgreSQL | Figma, GitHub, Jira, Confluence</w:t>
            </w:r>
          </w:p>
          <w:p w14:paraId="683E9C6B" w14:textId="77777777" w:rsidR="00AD061E" w:rsidRPr="002D1369" w:rsidRDefault="00AD061E" w:rsidP="00036450">
            <w:pPr>
              <w:rPr>
                <w:lang w:val="en-US"/>
              </w:rPr>
            </w:pPr>
          </w:p>
          <w:p w14:paraId="367D29BD" w14:textId="08ABE3C9" w:rsidR="00036450" w:rsidRPr="00B03930" w:rsidRDefault="002D1369" w:rsidP="00CB0055">
            <w:pPr>
              <w:pStyle w:val="Ttulo3"/>
              <w:rPr>
                <w:lang w:val="en-US"/>
              </w:rPr>
            </w:pPr>
            <w:r w:rsidRPr="00B03930">
              <w:rPr>
                <w:lang w:val="en-US"/>
              </w:rPr>
              <w:t>Contact</w:t>
            </w:r>
          </w:p>
          <w:p w14:paraId="7AB6FB18" w14:textId="72F35503" w:rsidR="004D3011" w:rsidRPr="00B03930" w:rsidRDefault="002D1369" w:rsidP="004D3011">
            <w:pPr>
              <w:rPr>
                <w:lang w:val="en-US"/>
              </w:rPr>
            </w:pPr>
            <w:r w:rsidRPr="00B03930">
              <w:rPr>
                <w:lang w:val="en-US"/>
              </w:rPr>
              <w:t>PHONE NUMBER:</w:t>
            </w:r>
          </w:p>
          <w:p w14:paraId="58CBB3D7" w14:textId="04BAF05C" w:rsidR="004D3011" w:rsidRPr="00B03930" w:rsidRDefault="00AD061E" w:rsidP="004D3011">
            <w:pPr>
              <w:rPr>
                <w:lang w:val="en-US"/>
              </w:rPr>
            </w:pPr>
            <w:r w:rsidRPr="00B03930">
              <w:rPr>
                <w:lang w:val="en-US"/>
              </w:rPr>
              <w:t>+53 53654513</w:t>
            </w:r>
          </w:p>
          <w:p w14:paraId="428D53AF" w14:textId="37AC401B" w:rsidR="004D3011" w:rsidRPr="00B03930" w:rsidRDefault="004D3011" w:rsidP="004D3011">
            <w:pPr>
              <w:rPr>
                <w:lang w:val="en-US"/>
              </w:rPr>
            </w:pPr>
          </w:p>
          <w:p w14:paraId="42D026EF" w14:textId="6BD20191" w:rsidR="004D3011" w:rsidRPr="00B03930" w:rsidRDefault="002D1369" w:rsidP="004D3011">
            <w:pPr>
              <w:rPr>
                <w:lang w:val="en-US"/>
              </w:rPr>
            </w:pPr>
            <w:r w:rsidRPr="00B03930">
              <w:rPr>
                <w:lang w:val="en-US"/>
              </w:rPr>
              <w:t>EMAIL:</w:t>
            </w:r>
          </w:p>
          <w:p w14:paraId="467267CE" w14:textId="65DA1323" w:rsidR="00036450" w:rsidRDefault="00000000" w:rsidP="004D3011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11" w:history="1">
              <w:r w:rsidR="00AD061E" w:rsidRPr="00112B92">
                <w:rPr>
                  <w:rStyle w:val="Hipervnculo"/>
                </w:rPr>
                <w:t>l</w:t>
              </w:r>
              <w:r w:rsidR="00AD061E" w:rsidRPr="00112B92">
                <w:rPr>
                  <w:rStyle w:val="Hipervnculo"/>
                  <w:szCs w:val="18"/>
                </w:rPr>
                <w:t>eonardglez12485@gmail.com</w:t>
              </w:r>
            </w:hyperlink>
          </w:p>
          <w:p w14:paraId="17FE5681" w14:textId="55FFD4AB" w:rsidR="00AD061E" w:rsidRDefault="00AD061E" w:rsidP="004D3011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F261D46" w14:textId="1B4D787E" w:rsidR="002D1369" w:rsidRPr="0059649E" w:rsidRDefault="000F3D64" w:rsidP="002D1369">
            <w:pPr>
              <w:pStyle w:val="Ttulo3"/>
            </w:pPr>
            <w:r w:rsidRPr="00F92013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572DE62F" wp14:editId="52601C28">
                  <wp:simplePos x="0" y="0"/>
                  <wp:positionH relativeFrom="page">
                    <wp:posOffset>-1270</wp:posOffset>
                  </wp:positionH>
                  <wp:positionV relativeFrom="page">
                    <wp:posOffset>4874260</wp:posOffset>
                  </wp:positionV>
                  <wp:extent cx="198755" cy="198755"/>
                  <wp:effectExtent l="0" t="0" r="0" b="0"/>
                  <wp:wrapNone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1369">
              <w:t>SOCIAL</w:t>
            </w:r>
          </w:p>
          <w:p w14:paraId="15BDBAF4" w14:textId="7543D54B" w:rsidR="004D3011" w:rsidRDefault="002D1369" w:rsidP="002D1369">
            <w:pPr>
              <w:rPr>
                <w:sz w:val="16"/>
                <w:szCs w:val="20"/>
              </w:rPr>
            </w:pPr>
            <w:r>
              <w:t xml:space="preserve">      </w:t>
            </w:r>
            <w:r w:rsidRPr="002D1369">
              <w:rPr>
                <w:sz w:val="16"/>
                <w:szCs w:val="20"/>
              </w:rPr>
              <w:t>leonardo-gonzalez-gonzalez-256127270</w:t>
            </w:r>
          </w:p>
          <w:p w14:paraId="6FD50377" w14:textId="465A93F5" w:rsidR="002D1369" w:rsidRDefault="000F3D64" w:rsidP="002D1369">
            <w:pPr>
              <w:rPr>
                <w:sz w:val="16"/>
                <w:szCs w:val="20"/>
              </w:rPr>
            </w:pPr>
            <w:r w:rsidRPr="00F92013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1A2A9CE3" wp14:editId="706A8482">
                  <wp:simplePos x="0" y="0"/>
                  <wp:positionH relativeFrom="page">
                    <wp:posOffset>-3175</wp:posOffset>
                  </wp:positionH>
                  <wp:positionV relativeFrom="page">
                    <wp:posOffset>5118100</wp:posOffset>
                  </wp:positionV>
                  <wp:extent cx="198175" cy="198175"/>
                  <wp:effectExtent l="0" t="0" r="0" b="0"/>
                  <wp:wrapNone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book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75" cy="19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A18D47" w14:textId="76C146D2" w:rsidR="002D1369" w:rsidRPr="002D1369" w:rsidRDefault="002D1369" w:rsidP="002D1369">
            <w:r>
              <w:rPr>
                <w:sz w:val="16"/>
                <w:szCs w:val="20"/>
              </w:rPr>
              <w:t xml:space="preserve">       </w:t>
            </w:r>
            <w:r w:rsidRPr="002D1369">
              <w:rPr>
                <w:sz w:val="16"/>
                <w:szCs w:val="20"/>
              </w:rPr>
              <w:t>LeonardGlez1</w:t>
            </w:r>
          </w:p>
          <w:p w14:paraId="3C6956C4" w14:textId="39A0A32A" w:rsidR="00AD061E" w:rsidRDefault="00AD061E" w:rsidP="004D3011">
            <w:r>
              <w:t xml:space="preserve">       </w:t>
            </w:r>
          </w:p>
          <w:p w14:paraId="0F3B1363" w14:textId="78EFFE1D" w:rsidR="00AD061E" w:rsidRDefault="00AD061E" w:rsidP="004D3011">
            <w:r>
              <w:t xml:space="preserve">   </w:t>
            </w:r>
          </w:p>
          <w:p w14:paraId="68636CD8" w14:textId="7BFE72C3" w:rsidR="00AD061E" w:rsidRDefault="002D1369" w:rsidP="00AD061E">
            <w:pPr>
              <w:pStyle w:val="Ttulo3"/>
            </w:pPr>
            <w:r>
              <w:t>LANGUAgES</w:t>
            </w:r>
          </w:p>
          <w:p w14:paraId="745E5EE1" w14:textId="5C98C646" w:rsidR="00AD061E" w:rsidRDefault="002D1369" w:rsidP="004D41C5">
            <w:pPr>
              <w:pStyle w:val="Prrafodelista"/>
              <w:numPr>
                <w:ilvl w:val="0"/>
                <w:numId w:val="14"/>
              </w:numPr>
              <w:ind w:left="175" w:hanging="142"/>
            </w:pPr>
            <w:proofErr w:type="spellStart"/>
            <w:r>
              <w:t>Spanish</w:t>
            </w:r>
            <w:proofErr w:type="spellEnd"/>
            <w:r w:rsidR="00AD061E">
              <w:t xml:space="preserve">: </w:t>
            </w:r>
            <w:r>
              <w:t xml:space="preserve">Native </w:t>
            </w:r>
            <w:proofErr w:type="spellStart"/>
            <w:r>
              <w:t>Language</w:t>
            </w:r>
            <w:proofErr w:type="spellEnd"/>
            <w:r w:rsidR="00AD061E">
              <w:t xml:space="preserve"> </w:t>
            </w:r>
          </w:p>
          <w:p w14:paraId="70729CC7" w14:textId="4AF05713" w:rsidR="004D41C5" w:rsidRPr="0059649E" w:rsidRDefault="002D1369" w:rsidP="004D41C5">
            <w:pPr>
              <w:pStyle w:val="Prrafodelista"/>
              <w:numPr>
                <w:ilvl w:val="0"/>
                <w:numId w:val="14"/>
              </w:numPr>
              <w:ind w:left="175" w:hanging="142"/>
            </w:pPr>
            <w:r>
              <w:t>English</w:t>
            </w:r>
            <w:r w:rsidR="004D41C5">
              <w:t xml:space="preserve">: </w:t>
            </w:r>
            <w:r>
              <w:t xml:space="preserve">Medium </w:t>
            </w:r>
            <w:proofErr w:type="spellStart"/>
            <w:r>
              <w:t>Level</w:t>
            </w:r>
            <w:proofErr w:type="spellEnd"/>
          </w:p>
          <w:p w14:paraId="636AD6F8" w14:textId="77777777" w:rsidR="00AD061E" w:rsidRPr="0059649E" w:rsidRDefault="00AD061E" w:rsidP="00AD061E"/>
          <w:p w14:paraId="409083AE" w14:textId="77777777" w:rsidR="00AD061E" w:rsidRPr="00AD061E" w:rsidRDefault="00AD061E" w:rsidP="00AD061E"/>
          <w:p w14:paraId="0A200E19" w14:textId="1D1379F9" w:rsidR="004D3011" w:rsidRPr="0059649E" w:rsidRDefault="00AD061E" w:rsidP="004D3011">
            <w:r>
              <w:t xml:space="preserve">                      </w:t>
            </w:r>
          </w:p>
        </w:tc>
        <w:tc>
          <w:tcPr>
            <w:tcW w:w="720" w:type="dxa"/>
          </w:tcPr>
          <w:p w14:paraId="0AC98DA8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0188C3A554E4DAAA7CE2C1EC8A96BD8"/>
              </w:placeholder>
              <w:temporary/>
              <w:showingPlcHdr/>
              <w15:appearance w15:val="hidden"/>
            </w:sdtPr>
            <w:sdtContent>
              <w:p w14:paraId="714C1ED3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104778B8" w14:textId="38267803" w:rsidR="00036450" w:rsidRPr="00A877C0" w:rsidRDefault="00A877C0" w:rsidP="00B359E4">
            <w:pPr>
              <w:pStyle w:val="Ttulo4"/>
              <w:rPr>
                <w:sz w:val="16"/>
                <w:szCs w:val="20"/>
              </w:rPr>
            </w:pPr>
            <w:proofErr w:type="spellStart"/>
            <w:r w:rsidRPr="00A877C0">
              <w:rPr>
                <w:sz w:val="16"/>
                <w:szCs w:val="20"/>
              </w:rPr>
              <w:t>MSc</w:t>
            </w:r>
            <w:proofErr w:type="spellEnd"/>
            <w:r w:rsidRPr="00A877C0">
              <w:rPr>
                <w:sz w:val="16"/>
                <w:szCs w:val="20"/>
              </w:rPr>
              <w:t xml:space="preserve">. Administración de Empresas </w:t>
            </w:r>
          </w:p>
          <w:p w14:paraId="20EEEC42" w14:textId="3B1AC3AF" w:rsidR="00036450" w:rsidRPr="00A877C0" w:rsidRDefault="00A877C0" w:rsidP="00B359E4">
            <w:pPr>
              <w:pStyle w:val="Fecha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2019</w:t>
            </w:r>
            <w:r w:rsidR="00036450" w:rsidRPr="00A877C0">
              <w:rPr>
                <w:sz w:val="16"/>
                <w:szCs w:val="20"/>
                <w:lang w:bidi="es-ES"/>
              </w:rPr>
              <w:t xml:space="preserve"> - </w:t>
            </w:r>
            <w:r w:rsidRPr="00A877C0">
              <w:rPr>
                <w:sz w:val="16"/>
                <w:szCs w:val="20"/>
              </w:rPr>
              <w:t>2022</w:t>
            </w:r>
          </w:p>
          <w:p w14:paraId="23DA94EC" w14:textId="0CD1EFF6" w:rsidR="00036450" w:rsidRPr="00A877C0" w:rsidRDefault="00036450" w:rsidP="004142CD">
            <w:pPr>
              <w:rPr>
                <w:sz w:val="16"/>
                <w:szCs w:val="20"/>
              </w:rPr>
            </w:pPr>
          </w:p>
          <w:p w14:paraId="138FE8EB" w14:textId="5ED3412A" w:rsidR="00036450" w:rsidRPr="00A877C0" w:rsidRDefault="00A877C0" w:rsidP="00B359E4">
            <w:pPr>
              <w:pStyle w:val="Ttulo4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 xml:space="preserve">Gestión y Diseño de Bases de Datos </w:t>
            </w:r>
          </w:p>
          <w:p w14:paraId="12E74848" w14:textId="2B35307B" w:rsidR="00036450" w:rsidRPr="00A877C0" w:rsidRDefault="00A877C0" w:rsidP="00B359E4">
            <w:pPr>
              <w:pStyle w:val="Fecha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2011</w:t>
            </w:r>
            <w:r w:rsidR="00036450" w:rsidRPr="00A877C0">
              <w:rPr>
                <w:sz w:val="16"/>
                <w:szCs w:val="20"/>
                <w:lang w:bidi="es-ES"/>
              </w:rPr>
              <w:t xml:space="preserve"> - </w:t>
            </w:r>
            <w:r w:rsidRPr="00A877C0">
              <w:rPr>
                <w:sz w:val="16"/>
                <w:szCs w:val="20"/>
              </w:rPr>
              <w:t>2012</w:t>
            </w:r>
          </w:p>
          <w:p w14:paraId="4DCC9B84" w14:textId="7115A3F4" w:rsidR="001424E5" w:rsidRPr="00B03930" w:rsidRDefault="00B03930" w:rsidP="001424E5">
            <w:pPr>
              <w:rPr>
                <w:sz w:val="16"/>
                <w:szCs w:val="20"/>
                <w:u w:val="single"/>
                <w:lang w:val="en-US"/>
              </w:rPr>
            </w:pPr>
            <w:r w:rsidRPr="00B03930">
              <w:rPr>
                <w:sz w:val="16"/>
                <w:szCs w:val="20"/>
                <w:lang w:val="en-US"/>
              </w:rPr>
              <w:t>Intensive postgraduate course on D</w:t>
            </w:r>
            <w:r>
              <w:rPr>
                <w:sz w:val="16"/>
                <w:szCs w:val="20"/>
                <w:lang w:val="en-US"/>
              </w:rPr>
              <w:t xml:space="preserve">atabase Design </w:t>
            </w:r>
          </w:p>
          <w:p w14:paraId="74B211C5" w14:textId="77777777" w:rsidR="00A877C0" w:rsidRPr="00B03930" w:rsidRDefault="00A877C0" w:rsidP="00A877C0">
            <w:pPr>
              <w:pStyle w:val="Ttulo4"/>
              <w:rPr>
                <w:sz w:val="16"/>
                <w:szCs w:val="20"/>
                <w:lang w:val="en-US"/>
              </w:rPr>
            </w:pPr>
          </w:p>
          <w:p w14:paraId="2C633570" w14:textId="73DC7FD5" w:rsidR="00A877C0" w:rsidRPr="00A877C0" w:rsidRDefault="00672ECD" w:rsidP="00A877C0">
            <w:pPr>
              <w:pStyle w:val="Ttulo4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Web </w:t>
            </w:r>
            <w:proofErr w:type="spellStart"/>
            <w:r>
              <w:rPr>
                <w:sz w:val="16"/>
                <w:szCs w:val="20"/>
              </w:rPr>
              <w:t>Design</w:t>
            </w:r>
            <w:proofErr w:type="spellEnd"/>
          </w:p>
          <w:p w14:paraId="7505C8C6" w14:textId="116420DD" w:rsidR="00A877C0" w:rsidRPr="00A877C0" w:rsidRDefault="00A877C0" w:rsidP="00A877C0">
            <w:pPr>
              <w:pStyle w:val="Fecha"/>
              <w:rPr>
                <w:sz w:val="16"/>
                <w:szCs w:val="20"/>
              </w:rPr>
            </w:pPr>
            <w:r w:rsidRPr="00A877C0">
              <w:rPr>
                <w:sz w:val="16"/>
                <w:szCs w:val="20"/>
              </w:rPr>
              <w:t>2012</w:t>
            </w:r>
            <w:r w:rsidRPr="00A877C0">
              <w:rPr>
                <w:sz w:val="16"/>
                <w:szCs w:val="20"/>
                <w:lang w:bidi="es-ES"/>
              </w:rPr>
              <w:t xml:space="preserve"> - </w:t>
            </w:r>
            <w:r w:rsidRPr="00A877C0">
              <w:rPr>
                <w:sz w:val="16"/>
                <w:szCs w:val="20"/>
              </w:rPr>
              <w:t>2012</w:t>
            </w:r>
          </w:p>
          <w:p w14:paraId="79F451E2" w14:textId="074B71D5" w:rsidR="00A877C0" w:rsidRPr="00B03930" w:rsidRDefault="00B03930" w:rsidP="00A877C0">
            <w:pPr>
              <w:rPr>
                <w:sz w:val="16"/>
                <w:szCs w:val="20"/>
                <w:lang w:val="en-US"/>
              </w:rPr>
            </w:pPr>
            <w:r w:rsidRPr="00B03930">
              <w:rPr>
                <w:sz w:val="16"/>
                <w:szCs w:val="20"/>
                <w:lang w:val="en-US"/>
              </w:rPr>
              <w:t>Intensive postgraduate course on</w:t>
            </w:r>
            <w:r w:rsidRPr="00B03930">
              <w:rPr>
                <w:sz w:val="16"/>
                <w:szCs w:val="20"/>
                <w:lang w:val="en-US"/>
              </w:rPr>
              <w:t xml:space="preserve"> </w:t>
            </w:r>
            <w:r>
              <w:rPr>
                <w:sz w:val="16"/>
                <w:szCs w:val="20"/>
                <w:lang w:val="en-US"/>
              </w:rPr>
              <w:t xml:space="preserve">Web </w:t>
            </w:r>
            <w:proofErr w:type="gramStart"/>
            <w:r>
              <w:rPr>
                <w:sz w:val="16"/>
                <w:szCs w:val="20"/>
                <w:lang w:val="en-US"/>
              </w:rPr>
              <w:t>Design</w:t>
            </w:r>
            <w:r w:rsidR="00A877C0" w:rsidRPr="00B03930">
              <w:rPr>
                <w:sz w:val="16"/>
                <w:szCs w:val="20"/>
                <w:lang w:val="en-US"/>
              </w:rPr>
              <w:t>(</w:t>
            </w:r>
            <w:proofErr w:type="gramEnd"/>
            <w:r w:rsidR="00A877C0" w:rsidRPr="00B03930">
              <w:rPr>
                <w:sz w:val="16"/>
                <w:szCs w:val="20"/>
                <w:lang w:val="en-US"/>
              </w:rPr>
              <w:t>HTML, CSS y JavaScript)</w:t>
            </w:r>
          </w:p>
          <w:p w14:paraId="573E3674" w14:textId="77777777" w:rsidR="00A877C0" w:rsidRPr="00B03930" w:rsidRDefault="00A877C0" w:rsidP="00A877C0">
            <w:pPr>
              <w:pStyle w:val="Ttulo4"/>
              <w:rPr>
                <w:sz w:val="16"/>
                <w:szCs w:val="20"/>
                <w:lang w:val="en-US"/>
              </w:rPr>
            </w:pPr>
          </w:p>
          <w:p w14:paraId="6AF6969A" w14:textId="075ABD99" w:rsidR="00A877C0" w:rsidRPr="00A877C0" w:rsidRDefault="00A877C0" w:rsidP="00A877C0">
            <w:pPr>
              <w:pStyle w:val="Ttulo4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Ingles Avanzado</w:t>
            </w:r>
          </w:p>
          <w:p w14:paraId="10FC8AE2" w14:textId="24992294" w:rsidR="00A877C0" w:rsidRPr="00A877C0" w:rsidRDefault="00A877C0" w:rsidP="00A877C0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2009</w:t>
            </w:r>
            <w:r w:rsidRPr="00A877C0">
              <w:rPr>
                <w:sz w:val="16"/>
                <w:szCs w:val="20"/>
                <w:lang w:bidi="es-ES"/>
              </w:rPr>
              <w:t xml:space="preserve"> - </w:t>
            </w:r>
            <w:r>
              <w:rPr>
                <w:sz w:val="16"/>
                <w:szCs w:val="20"/>
              </w:rPr>
              <w:t>2012</w:t>
            </w:r>
          </w:p>
          <w:p w14:paraId="309056EB" w14:textId="489B0130" w:rsidR="00A877C0" w:rsidRDefault="00B03930" w:rsidP="001424E5">
            <w:pPr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Languages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School</w:t>
            </w:r>
            <w:proofErr w:type="spellEnd"/>
            <w:r>
              <w:rPr>
                <w:sz w:val="16"/>
                <w:szCs w:val="20"/>
              </w:rPr>
              <w:t xml:space="preserve"> (English)</w:t>
            </w:r>
          </w:p>
          <w:p w14:paraId="40FF4FCE" w14:textId="77777777" w:rsidR="00A877C0" w:rsidRPr="0059649E" w:rsidRDefault="00A877C0" w:rsidP="001424E5"/>
          <w:p w14:paraId="696CD863" w14:textId="4EE19195" w:rsidR="00A877C0" w:rsidRPr="00A877C0" w:rsidRDefault="00A877C0" w:rsidP="00A877C0">
            <w:pPr>
              <w:pStyle w:val="Ttulo4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Ing. en Ciencias Informáticas </w:t>
            </w:r>
          </w:p>
          <w:p w14:paraId="0FB62CAD" w14:textId="4D34AE59" w:rsidR="00A877C0" w:rsidRPr="00A877C0" w:rsidRDefault="00A877C0" w:rsidP="00A877C0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2004</w:t>
            </w:r>
            <w:r w:rsidRPr="00A877C0">
              <w:rPr>
                <w:sz w:val="16"/>
                <w:szCs w:val="20"/>
                <w:lang w:bidi="es-ES"/>
              </w:rPr>
              <w:t xml:space="preserve"> - </w:t>
            </w:r>
            <w:r>
              <w:rPr>
                <w:sz w:val="16"/>
                <w:szCs w:val="20"/>
              </w:rPr>
              <w:t>2009</w:t>
            </w:r>
          </w:p>
          <w:p w14:paraId="5ADCB31A" w14:textId="27B71AC8" w:rsidR="00A877C0" w:rsidRPr="0059649E" w:rsidRDefault="00A877C0" w:rsidP="00A877C0">
            <w:r>
              <w:rPr>
                <w:sz w:val="16"/>
                <w:szCs w:val="20"/>
              </w:rPr>
              <w:t>Universidad de las Ciencias Informáticas</w:t>
            </w:r>
            <w:r w:rsidR="00B03930">
              <w:rPr>
                <w:sz w:val="16"/>
                <w:szCs w:val="20"/>
              </w:rPr>
              <w:t xml:space="preserve"> (</w:t>
            </w:r>
            <w:proofErr w:type="spellStart"/>
            <w:r w:rsidR="00B03930">
              <w:rPr>
                <w:sz w:val="16"/>
                <w:szCs w:val="20"/>
              </w:rPr>
              <w:t>Computer</w:t>
            </w:r>
            <w:proofErr w:type="spellEnd"/>
            <w:r w:rsidR="00B03930">
              <w:rPr>
                <w:sz w:val="16"/>
                <w:szCs w:val="20"/>
              </w:rPr>
              <w:t xml:space="preserve"> </w:t>
            </w:r>
            <w:proofErr w:type="spellStart"/>
            <w:r w:rsidR="00B03930">
              <w:rPr>
                <w:sz w:val="16"/>
                <w:szCs w:val="20"/>
              </w:rPr>
              <w:t>Science</w:t>
            </w:r>
            <w:proofErr w:type="spellEnd"/>
            <w:r w:rsidR="00B03930">
              <w:rPr>
                <w:sz w:val="16"/>
                <w:szCs w:val="20"/>
              </w:rPr>
              <w:t xml:space="preserve"> </w:t>
            </w:r>
            <w:proofErr w:type="spellStart"/>
            <w:r w:rsidR="00B03930">
              <w:rPr>
                <w:sz w:val="16"/>
                <w:szCs w:val="20"/>
              </w:rPr>
              <w:t>Engineer</w:t>
            </w:r>
            <w:proofErr w:type="spellEnd"/>
            <w:r w:rsidR="00B03930">
              <w:rPr>
                <w:sz w:val="16"/>
                <w:szCs w:val="20"/>
              </w:rPr>
              <w:t>)</w:t>
            </w:r>
            <w:r>
              <w:rPr>
                <w:sz w:val="16"/>
                <w:szCs w:val="20"/>
              </w:rPr>
              <w:t xml:space="preserve"> </w:t>
            </w:r>
          </w:p>
          <w:p w14:paraId="7EAEBA76" w14:textId="77777777" w:rsidR="00A877C0" w:rsidRPr="0059649E" w:rsidRDefault="00A877C0" w:rsidP="00036450"/>
          <w:sdt>
            <w:sdtPr>
              <w:id w:val="1001553383"/>
              <w:placeholder>
                <w:docPart w:val="8686066B2D8741EFAD9D255723972A57"/>
              </w:placeholder>
              <w:temporary/>
              <w:showingPlcHdr/>
              <w15:appearance w15:val="hidden"/>
            </w:sdtPr>
            <w:sdtEndPr>
              <w:rPr>
                <w:sz w:val="20"/>
                <w:szCs w:val="24"/>
              </w:rPr>
            </w:sdtEndPr>
            <w:sdtContent>
              <w:p w14:paraId="18875BD5" w14:textId="77777777" w:rsidR="00036450" w:rsidRPr="00A877C0" w:rsidRDefault="00036450" w:rsidP="00036450">
                <w:pPr>
                  <w:pStyle w:val="Ttulo2"/>
                  <w:rPr>
                    <w:sz w:val="20"/>
                    <w:szCs w:val="24"/>
                  </w:rPr>
                </w:pPr>
                <w:r w:rsidRPr="00A877C0">
                  <w:rPr>
                    <w:sz w:val="20"/>
                    <w:szCs w:val="24"/>
                    <w:lang w:bidi="es-ES"/>
                  </w:rPr>
                  <w:t>EXPERIENCIA LABORAL</w:t>
                </w:r>
              </w:p>
            </w:sdtContent>
          </w:sdt>
          <w:p w14:paraId="1A4FC10F" w14:textId="2B4427D0" w:rsidR="000F3D64" w:rsidRPr="00A877C0" w:rsidRDefault="000F3D64" w:rsidP="000F3D64">
            <w:pPr>
              <w:pStyle w:val="Ttulo4"/>
              <w:rPr>
                <w:bCs/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Exeditec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–</w:t>
            </w:r>
            <w:r w:rsidRPr="00A877C0">
              <w:rPr>
                <w:sz w:val="16"/>
                <w:szCs w:val="20"/>
                <w:lang w:bidi="es-ES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Backend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Developer</w:t>
            </w:r>
            <w:proofErr w:type="spellEnd"/>
          </w:p>
          <w:p w14:paraId="00AE0CEF" w14:textId="69A04899" w:rsidR="000F3D64" w:rsidRDefault="000F3D64" w:rsidP="000F3D64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</w:t>
            </w:r>
            <w:r w:rsidR="00672ECD">
              <w:rPr>
                <w:sz w:val="16"/>
                <w:szCs w:val="20"/>
              </w:rPr>
              <w:t>22</w:t>
            </w:r>
            <w:r w:rsidRPr="00A877C0">
              <w:rPr>
                <w:sz w:val="16"/>
                <w:szCs w:val="20"/>
                <w:lang w:bidi="es-ES"/>
              </w:rPr>
              <w:t xml:space="preserve"> </w:t>
            </w:r>
            <w:r>
              <w:rPr>
                <w:sz w:val="16"/>
                <w:szCs w:val="20"/>
                <w:lang w:bidi="es-ES"/>
              </w:rPr>
              <w:t>–</w:t>
            </w:r>
            <w:r w:rsidRPr="00A877C0">
              <w:rPr>
                <w:sz w:val="16"/>
                <w:szCs w:val="20"/>
                <w:lang w:bidi="es-ES"/>
              </w:rPr>
              <w:t xml:space="preserve"> </w:t>
            </w:r>
          </w:p>
          <w:p w14:paraId="749B91FD" w14:textId="49866B3F" w:rsidR="000F3D64" w:rsidRPr="00672ECD" w:rsidRDefault="00672ECD" w:rsidP="00B359E4">
            <w:pPr>
              <w:pStyle w:val="Ttulo4"/>
              <w:rPr>
                <w:b w:val="0"/>
                <w:bCs/>
                <w:sz w:val="16"/>
                <w:szCs w:val="20"/>
              </w:rPr>
            </w:pPr>
            <w:proofErr w:type="spellStart"/>
            <w:r w:rsidRPr="00672ECD">
              <w:rPr>
                <w:b w:val="0"/>
                <w:bCs/>
                <w:sz w:val="16"/>
                <w:szCs w:val="20"/>
              </w:rPr>
              <w:t>Backend</w:t>
            </w:r>
            <w:proofErr w:type="spellEnd"/>
            <w:r w:rsidRPr="00672ECD">
              <w:rPr>
                <w:b w:val="0"/>
                <w:bCs/>
                <w:sz w:val="16"/>
                <w:szCs w:val="20"/>
              </w:rPr>
              <w:t xml:space="preserve"> </w:t>
            </w:r>
            <w:proofErr w:type="spellStart"/>
            <w:r w:rsidRPr="00672ECD">
              <w:rPr>
                <w:b w:val="0"/>
                <w:bCs/>
                <w:sz w:val="16"/>
                <w:szCs w:val="20"/>
              </w:rPr>
              <w:t>Developer</w:t>
            </w:r>
            <w:proofErr w:type="spellEnd"/>
          </w:p>
          <w:p w14:paraId="147B30C1" w14:textId="77777777" w:rsidR="00672ECD" w:rsidRPr="00672ECD" w:rsidRDefault="00672ECD" w:rsidP="00672ECD"/>
          <w:p w14:paraId="1BDABC65" w14:textId="1F435188" w:rsidR="00036450" w:rsidRPr="00A877C0" w:rsidRDefault="00A877C0" w:rsidP="00B359E4">
            <w:pPr>
              <w:pStyle w:val="Ttulo4"/>
              <w:rPr>
                <w:bCs/>
                <w:sz w:val="16"/>
                <w:szCs w:val="20"/>
              </w:rPr>
            </w:pPr>
            <w:r>
              <w:rPr>
                <w:sz w:val="16"/>
                <w:szCs w:val="20"/>
              </w:rPr>
              <w:t>Banco Popular de Ahorro</w:t>
            </w:r>
            <w:r w:rsidR="00A462A6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-</w:t>
            </w:r>
            <w:r w:rsidR="00036450" w:rsidRPr="00A877C0">
              <w:rPr>
                <w:sz w:val="16"/>
                <w:szCs w:val="20"/>
                <w:lang w:bidi="es-ES"/>
              </w:rPr>
              <w:t xml:space="preserve"> </w:t>
            </w:r>
            <w:r w:rsidR="000F3D64">
              <w:rPr>
                <w:sz w:val="16"/>
                <w:szCs w:val="20"/>
              </w:rPr>
              <w:t>Manager</w:t>
            </w:r>
          </w:p>
          <w:p w14:paraId="317A2324" w14:textId="5451C93F" w:rsidR="00036450" w:rsidRDefault="00A462A6" w:rsidP="00B359E4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2018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 w:rsidR="007E59BD">
              <w:rPr>
                <w:sz w:val="16"/>
                <w:szCs w:val="20"/>
                <w:lang w:bidi="es-ES"/>
              </w:rPr>
              <w:t>–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>
              <w:rPr>
                <w:sz w:val="16"/>
                <w:szCs w:val="20"/>
              </w:rPr>
              <w:t>202</w:t>
            </w:r>
            <w:r w:rsidR="000F3D64">
              <w:rPr>
                <w:sz w:val="16"/>
                <w:szCs w:val="20"/>
              </w:rPr>
              <w:t>2</w:t>
            </w:r>
          </w:p>
          <w:p w14:paraId="5544BF43" w14:textId="536561BD" w:rsidR="007E59BD" w:rsidRPr="007E59BD" w:rsidRDefault="000F3D64" w:rsidP="007E59BD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General Manager</w:t>
            </w:r>
          </w:p>
          <w:p w14:paraId="00E81075" w14:textId="77777777" w:rsidR="004D3011" w:rsidRPr="00A877C0" w:rsidRDefault="004D3011" w:rsidP="00036450">
            <w:pPr>
              <w:rPr>
                <w:sz w:val="16"/>
                <w:szCs w:val="20"/>
              </w:rPr>
            </w:pPr>
          </w:p>
          <w:p w14:paraId="61CC07EF" w14:textId="600280F3" w:rsidR="004D3011" w:rsidRPr="00A877C0" w:rsidRDefault="00A462A6" w:rsidP="00B359E4">
            <w:pPr>
              <w:pStyle w:val="Ttulo4"/>
              <w:rPr>
                <w:bCs/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DESOFT </w:t>
            </w:r>
            <w:r w:rsidR="00672ECD">
              <w:rPr>
                <w:sz w:val="16"/>
                <w:szCs w:val="20"/>
              </w:rPr>
              <w:t>–</w:t>
            </w:r>
            <w:r>
              <w:rPr>
                <w:sz w:val="16"/>
                <w:szCs w:val="20"/>
              </w:rPr>
              <w:t xml:space="preserve"> </w:t>
            </w:r>
            <w:r w:rsidR="00672ECD">
              <w:rPr>
                <w:sz w:val="16"/>
                <w:szCs w:val="20"/>
                <w:lang w:bidi="es-ES"/>
              </w:rPr>
              <w:t xml:space="preserve">Software </w:t>
            </w:r>
            <w:proofErr w:type="spellStart"/>
            <w:r w:rsidR="00672ECD">
              <w:rPr>
                <w:sz w:val="16"/>
                <w:szCs w:val="20"/>
                <w:lang w:bidi="es-ES"/>
              </w:rPr>
              <w:t>Engineer</w:t>
            </w:r>
            <w:proofErr w:type="spellEnd"/>
          </w:p>
          <w:p w14:paraId="6B5934D6" w14:textId="3F16D270" w:rsidR="004D3011" w:rsidRDefault="00A462A6" w:rsidP="00B359E4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2011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 w:rsidR="007E59BD">
              <w:rPr>
                <w:sz w:val="16"/>
                <w:szCs w:val="20"/>
                <w:lang w:bidi="es-ES"/>
              </w:rPr>
              <w:t>–</w:t>
            </w:r>
            <w:r w:rsidR="004142CD" w:rsidRPr="00A877C0">
              <w:rPr>
                <w:sz w:val="16"/>
                <w:szCs w:val="20"/>
                <w:lang w:bidi="es-ES"/>
              </w:rPr>
              <w:t xml:space="preserve"> </w:t>
            </w:r>
            <w:r>
              <w:rPr>
                <w:sz w:val="16"/>
                <w:szCs w:val="20"/>
              </w:rPr>
              <w:t>2013</w:t>
            </w:r>
          </w:p>
          <w:p w14:paraId="08DB1BCB" w14:textId="5B18D505" w:rsidR="007E59BD" w:rsidRPr="00DB6CE2" w:rsidRDefault="00DB6CE2" w:rsidP="007E59BD">
            <w:pPr>
              <w:rPr>
                <w:sz w:val="16"/>
                <w:szCs w:val="20"/>
                <w:lang w:val="en-US"/>
              </w:rPr>
            </w:pPr>
            <w:r w:rsidRPr="00DB6CE2">
              <w:rPr>
                <w:sz w:val="16"/>
                <w:szCs w:val="20"/>
                <w:lang w:val="en-US"/>
              </w:rPr>
              <w:t>Database Designer</w:t>
            </w:r>
          </w:p>
          <w:p w14:paraId="1C0570C5" w14:textId="77777777" w:rsidR="004D3011" w:rsidRPr="00DB6CE2" w:rsidRDefault="004D3011" w:rsidP="00036450">
            <w:pPr>
              <w:rPr>
                <w:sz w:val="16"/>
                <w:szCs w:val="20"/>
                <w:lang w:val="en-US"/>
              </w:rPr>
            </w:pPr>
          </w:p>
          <w:p w14:paraId="052C1E3E" w14:textId="621F960A" w:rsidR="00A462A6" w:rsidRPr="00DB6CE2" w:rsidRDefault="00A462A6" w:rsidP="00A462A6">
            <w:pPr>
              <w:pStyle w:val="Ttulo4"/>
              <w:rPr>
                <w:bCs/>
                <w:sz w:val="16"/>
                <w:szCs w:val="20"/>
                <w:lang w:val="en-US"/>
              </w:rPr>
            </w:pPr>
            <w:r w:rsidRPr="00DB6CE2">
              <w:rPr>
                <w:sz w:val="16"/>
                <w:szCs w:val="20"/>
                <w:lang w:val="en-US"/>
              </w:rPr>
              <w:t xml:space="preserve">Joven Club – </w:t>
            </w:r>
            <w:r w:rsidR="00DB6CE2" w:rsidRPr="00DB6CE2">
              <w:rPr>
                <w:sz w:val="16"/>
                <w:szCs w:val="20"/>
                <w:lang w:val="en-US" w:bidi="es-ES"/>
              </w:rPr>
              <w:t>We</w:t>
            </w:r>
            <w:r w:rsidR="00DB6CE2">
              <w:rPr>
                <w:sz w:val="16"/>
                <w:szCs w:val="20"/>
                <w:lang w:val="en-US" w:bidi="es-ES"/>
              </w:rPr>
              <w:t>b Developer</w:t>
            </w:r>
          </w:p>
          <w:p w14:paraId="0890EB6C" w14:textId="2DD5B06B" w:rsidR="00A462A6" w:rsidRPr="00A877C0" w:rsidRDefault="00A462A6" w:rsidP="00A462A6">
            <w:pPr>
              <w:pStyle w:val="Fecha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2009</w:t>
            </w:r>
            <w:r w:rsidRPr="00A877C0">
              <w:rPr>
                <w:sz w:val="16"/>
                <w:szCs w:val="20"/>
                <w:lang w:bidi="es-ES"/>
              </w:rPr>
              <w:t xml:space="preserve"> - </w:t>
            </w:r>
            <w:r>
              <w:rPr>
                <w:sz w:val="16"/>
                <w:szCs w:val="20"/>
              </w:rPr>
              <w:t>2011</w:t>
            </w:r>
          </w:p>
          <w:p w14:paraId="4FB245C9" w14:textId="678CFDD2" w:rsidR="00A462A6" w:rsidRPr="00DB6CE2" w:rsidRDefault="00DB6CE2" w:rsidP="00036450">
            <w:pPr>
              <w:rPr>
                <w:sz w:val="16"/>
                <w:szCs w:val="20"/>
                <w:lang w:val="en-US"/>
              </w:rPr>
            </w:pPr>
            <w:r w:rsidRPr="00DB6CE2">
              <w:rPr>
                <w:sz w:val="16"/>
                <w:szCs w:val="20"/>
                <w:lang w:val="en-US"/>
              </w:rPr>
              <w:t>Web Developer</w:t>
            </w:r>
            <w:r w:rsidR="007E59BD" w:rsidRPr="00DB6CE2">
              <w:rPr>
                <w:sz w:val="16"/>
                <w:szCs w:val="20"/>
                <w:lang w:val="en-US"/>
              </w:rPr>
              <w:t xml:space="preserve"> (HTML, CSS y JavaScript)</w:t>
            </w:r>
          </w:p>
          <w:p w14:paraId="4A078BA7" w14:textId="77777777" w:rsidR="00A877C0" w:rsidRPr="00DB6CE2" w:rsidRDefault="00A877C0" w:rsidP="00036450">
            <w:pPr>
              <w:rPr>
                <w:sz w:val="16"/>
                <w:szCs w:val="20"/>
                <w:lang w:val="en-US"/>
              </w:rPr>
            </w:pPr>
          </w:p>
          <w:sdt>
            <w:sdtPr>
              <w:rPr>
                <w:sz w:val="20"/>
                <w:szCs w:val="24"/>
              </w:rPr>
              <w:id w:val="1669594239"/>
              <w:placeholder>
                <w:docPart w:val="C9A13CCAED5548588863BABD9B561FFD"/>
              </w:placeholder>
              <w:temporary/>
              <w:showingPlcHdr/>
              <w15:appearance w15:val="hidden"/>
            </w:sdtPr>
            <w:sdtContent>
              <w:p w14:paraId="17C3EEF7" w14:textId="77777777" w:rsidR="00036450" w:rsidRPr="00A877C0" w:rsidRDefault="00180329" w:rsidP="00036450">
                <w:pPr>
                  <w:pStyle w:val="Ttulo2"/>
                  <w:rPr>
                    <w:sz w:val="20"/>
                    <w:szCs w:val="24"/>
                  </w:rPr>
                </w:pPr>
                <w:r w:rsidRPr="00A877C0">
                  <w:rPr>
                    <w:rStyle w:val="Ttulo2Car"/>
                    <w:b/>
                    <w:sz w:val="20"/>
                    <w:szCs w:val="24"/>
                    <w:lang w:bidi="es-ES"/>
                  </w:rPr>
                  <w:t>APTITUDES</w:t>
                </w:r>
              </w:p>
            </w:sdtContent>
          </w:sdt>
          <w:p w14:paraId="7B13880F" w14:textId="5F73486A" w:rsidR="007E59BD" w:rsidRPr="007E59BD" w:rsidRDefault="000F3D64" w:rsidP="007E59BD">
            <w:pPr>
              <w:pStyle w:val="Prrafodelista"/>
              <w:numPr>
                <w:ilvl w:val="0"/>
                <w:numId w:val="17"/>
              </w:numPr>
              <w:ind w:left="249" w:hanging="142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Leadership</w:t>
            </w:r>
            <w:proofErr w:type="spellEnd"/>
          </w:p>
          <w:p w14:paraId="7204E03D" w14:textId="3D3292BE" w:rsidR="00036450" w:rsidRPr="007E59BD" w:rsidRDefault="000F3D64" w:rsidP="007E59BD">
            <w:pPr>
              <w:pStyle w:val="Prrafodelista"/>
              <w:numPr>
                <w:ilvl w:val="0"/>
                <w:numId w:val="17"/>
              </w:numPr>
              <w:ind w:left="249" w:hanging="142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Teamwork</w:t>
            </w:r>
            <w:proofErr w:type="spellEnd"/>
          </w:p>
          <w:p w14:paraId="46D4E799" w14:textId="6A9AAD9C" w:rsidR="007E59BD" w:rsidRPr="007E59BD" w:rsidRDefault="000F3D64" w:rsidP="007E59BD">
            <w:pPr>
              <w:pStyle w:val="Prrafodelista"/>
              <w:numPr>
                <w:ilvl w:val="0"/>
                <w:numId w:val="17"/>
              </w:numPr>
              <w:ind w:left="249" w:hanging="142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Problem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Solution</w:t>
            </w:r>
            <w:proofErr w:type="spellEnd"/>
          </w:p>
          <w:p w14:paraId="52B33273" w14:textId="6ABD7FB8" w:rsidR="007E59BD" w:rsidRPr="007E59BD" w:rsidRDefault="007E59BD" w:rsidP="007E59BD"/>
        </w:tc>
      </w:tr>
    </w:tbl>
    <w:p w14:paraId="77AF20D5" w14:textId="04D86A29" w:rsidR="00C802C7" w:rsidRPr="0059649E" w:rsidRDefault="00C802C7" w:rsidP="000C45FF">
      <w:pPr>
        <w:tabs>
          <w:tab w:val="left" w:pos="990"/>
        </w:tabs>
      </w:pPr>
    </w:p>
    <w:sectPr w:rsidR="00C802C7" w:rsidRPr="0059649E" w:rsidSect="00A877C0">
      <w:headerReference w:type="default" r:id="rId14"/>
      <w:pgSz w:w="11906" w:h="16838" w:code="9"/>
      <w:pgMar w:top="709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CCB4" w14:textId="77777777" w:rsidR="00AE0C35" w:rsidRDefault="00AE0C35" w:rsidP="000C45FF">
      <w:r>
        <w:separator/>
      </w:r>
    </w:p>
  </w:endnote>
  <w:endnote w:type="continuationSeparator" w:id="0">
    <w:p w14:paraId="341AA492" w14:textId="77777777" w:rsidR="00AE0C35" w:rsidRDefault="00AE0C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EC5C" w14:textId="77777777" w:rsidR="00AE0C35" w:rsidRDefault="00AE0C35" w:rsidP="000C45FF">
      <w:r>
        <w:separator/>
      </w:r>
    </w:p>
  </w:footnote>
  <w:footnote w:type="continuationSeparator" w:id="0">
    <w:p w14:paraId="2AA74664" w14:textId="77777777" w:rsidR="00AE0C35" w:rsidRDefault="00AE0C3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93F9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A600F03" wp14:editId="322CC7F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102934783" name="Gráfico 11029347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52AF0"/>
    <w:multiLevelType w:val="hybridMultilevel"/>
    <w:tmpl w:val="CE3A3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51630"/>
    <w:multiLevelType w:val="hybridMultilevel"/>
    <w:tmpl w:val="2CAADA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2B372A"/>
    <w:multiLevelType w:val="hybridMultilevel"/>
    <w:tmpl w:val="12189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ADC3896"/>
    <w:multiLevelType w:val="hybridMultilevel"/>
    <w:tmpl w:val="2EA033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90215279">
    <w:abstractNumId w:val="12"/>
  </w:num>
  <w:num w:numId="2" w16cid:durableId="772480427">
    <w:abstractNumId w:val="14"/>
  </w:num>
  <w:num w:numId="3" w16cid:durableId="1270308627">
    <w:abstractNumId w:val="8"/>
  </w:num>
  <w:num w:numId="4" w16cid:durableId="1782264671">
    <w:abstractNumId w:val="3"/>
  </w:num>
  <w:num w:numId="5" w16cid:durableId="1471745163">
    <w:abstractNumId w:val="2"/>
  </w:num>
  <w:num w:numId="6" w16cid:durableId="779110226">
    <w:abstractNumId w:val="1"/>
  </w:num>
  <w:num w:numId="7" w16cid:durableId="287708537">
    <w:abstractNumId w:val="0"/>
  </w:num>
  <w:num w:numId="8" w16cid:durableId="336658862">
    <w:abstractNumId w:val="9"/>
  </w:num>
  <w:num w:numId="9" w16cid:durableId="1976643174">
    <w:abstractNumId w:val="7"/>
  </w:num>
  <w:num w:numId="10" w16cid:durableId="1235509918">
    <w:abstractNumId w:val="6"/>
  </w:num>
  <w:num w:numId="11" w16cid:durableId="688793871">
    <w:abstractNumId w:val="5"/>
  </w:num>
  <w:num w:numId="12" w16cid:durableId="957494688">
    <w:abstractNumId w:val="4"/>
  </w:num>
  <w:num w:numId="13" w16cid:durableId="1550803572">
    <w:abstractNumId w:val="16"/>
  </w:num>
  <w:num w:numId="14" w16cid:durableId="492797000">
    <w:abstractNumId w:val="15"/>
  </w:num>
  <w:num w:numId="15" w16cid:durableId="765150952">
    <w:abstractNumId w:val="10"/>
  </w:num>
  <w:num w:numId="16" w16cid:durableId="967586509">
    <w:abstractNumId w:val="13"/>
  </w:num>
  <w:num w:numId="17" w16cid:durableId="1844972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1E"/>
    <w:rsid w:val="00036450"/>
    <w:rsid w:val="00075675"/>
    <w:rsid w:val="00094499"/>
    <w:rsid w:val="000C45FF"/>
    <w:rsid w:val="000E3FD1"/>
    <w:rsid w:val="000F3D64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1F282B"/>
    <w:rsid w:val="002400EB"/>
    <w:rsid w:val="002559EC"/>
    <w:rsid w:val="00256CF7"/>
    <w:rsid w:val="002778AF"/>
    <w:rsid w:val="00281FD5"/>
    <w:rsid w:val="002D1369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23D0"/>
    <w:rsid w:val="004D3011"/>
    <w:rsid w:val="004D41C5"/>
    <w:rsid w:val="005262AC"/>
    <w:rsid w:val="00592C33"/>
    <w:rsid w:val="0059649E"/>
    <w:rsid w:val="005E39D5"/>
    <w:rsid w:val="00600670"/>
    <w:rsid w:val="0062123A"/>
    <w:rsid w:val="00646E75"/>
    <w:rsid w:val="00672ECD"/>
    <w:rsid w:val="006771D0"/>
    <w:rsid w:val="00715FCB"/>
    <w:rsid w:val="00743101"/>
    <w:rsid w:val="007775E1"/>
    <w:rsid w:val="007867A0"/>
    <w:rsid w:val="007927F5"/>
    <w:rsid w:val="007E59BD"/>
    <w:rsid w:val="00802CA0"/>
    <w:rsid w:val="00824827"/>
    <w:rsid w:val="009260CD"/>
    <w:rsid w:val="00952C25"/>
    <w:rsid w:val="009A09AC"/>
    <w:rsid w:val="009E13B5"/>
    <w:rsid w:val="00A2118D"/>
    <w:rsid w:val="00A462A6"/>
    <w:rsid w:val="00A877C0"/>
    <w:rsid w:val="00AD061E"/>
    <w:rsid w:val="00AD76E2"/>
    <w:rsid w:val="00AE0C35"/>
    <w:rsid w:val="00B03930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02C7"/>
    <w:rsid w:val="00C9578B"/>
    <w:rsid w:val="00CB0055"/>
    <w:rsid w:val="00CC0C6D"/>
    <w:rsid w:val="00D04BFE"/>
    <w:rsid w:val="00D2522B"/>
    <w:rsid w:val="00D422DE"/>
    <w:rsid w:val="00D5459D"/>
    <w:rsid w:val="00DA1F4D"/>
    <w:rsid w:val="00DB6CE2"/>
    <w:rsid w:val="00DD172A"/>
    <w:rsid w:val="00E25A26"/>
    <w:rsid w:val="00E4381A"/>
    <w:rsid w:val="00E55D74"/>
    <w:rsid w:val="00EC608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E635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AD0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eonardglez12485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s-ES%7b29463073-41CB-4FA0-8F06-730AD56CEAE4%7d\%7bD354F0F6-2071-4BAE-BA01-16039631FE9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188C3A554E4DAAA7CE2C1EC8A96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EE47D-E64E-4DC2-B770-8E9A9C16A439}"/>
      </w:docPartPr>
      <w:docPartBody>
        <w:p w:rsidR="00B03A27" w:rsidRDefault="00000000">
          <w:pPr>
            <w:pStyle w:val="30188C3A554E4DAAA7CE2C1EC8A96BD8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8686066B2D8741EFAD9D255723972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DA0B1-CC8A-4C0C-8321-D43097BA4EC7}"/>
      </w:docPartPr>
      <w:docPartBody>
        <w:p w:rsidR="00B03A27" w:rsidRDefault="00000000">
          <w:pPr>
            <w:pStyle w:val="8686066B2D8741EFAD9D255723972A57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C9A13CCAED5548588863BABD9B561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23848-683C-4394-94F8-A1A5C97F9200}"/>
      </w:docPartPr>
      <w:docPartBody>
        <w:p w:rsidR="00B03A27" w:rsidRDefault="00000000">
          <w:pPr>
            <w:pStyle w:val="C9A13CCAED5548588863BABD9B561FFD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45"/>
    <w:rsid w:val="002A0C5E"/>
    <w:rsid w:val="00812C8C"/>
    <w:rsid w:val="00A11B44"/>
    <w:rsid w:val="00B03A27"/>
    <w:rsid w:val="00CA731F"/>
    <w:rsid w:val="00CC5045"/>
    <w:rsid w:val="00E9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9E2D51F808496EB7DE2BB0444F8C68">
    <w:name w:val="F29E2D51F808496EB7DE2BB0444F8C68"/>
  </w:style>
  <w:style w:type="paragraph" w:customStyle="1" w:styleId="AFAFDA425FA9447A8E593DDDAED845CE">
    <w:name w:val="AFAFDA425FA9447A8E593DDDAED845CE"/>
  </w:style>
  <w:style w:type="paragraph" w:customStyle="1" w:styleId="FEE67738F8804BB9A589580EA42416C9">
    <w:name w:val="FEE67738F8804BB9A589580EA42416C9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30188C3A554E4DAAA7CE2C1EC8A96BD8">
    <w:name w:val="30188C3A554E4DAAA7CE2C1EC8A96BD8"/>
  </w:style>
  <w:style w:type="paragraph" w:customStyle="1" w:styleId="8686066B2D8741EFAD9D255723972A57">
    <w:name w:val="8686066B2D8741EFAD9D255723972A5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C9A13CCAED5548588863BABD9B561FFD">
    <w:name w:val="C9A13CCAED5548588863BABD9B561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{D354F0F6-2071-4BAE-BA01-16039631FE9C}tf00546271_win32.dotx</Template>
  <TotalTime>0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2023-06-28T23:16:00Z</dcterms:created>
  <dcterms:modified xsi:type="dcterms:W3CDTF">2023-10-04T21:00:00Z</dcterms:modified>
</cp:coreProperties>
</file>